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  <w:szCs w:val="22"/>
        </w:rPr>
        <w:id w:val="-288050930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16D0A8E8" w14:textId="279E1A7C" w:rsidR="000259BD" w:rsidRPr="00925281" w:rsidRDefault="000259BD" w:rsidP="00564F47">
          <w:pPr>
            <w:rPr>
              <w:rFonts w:ascii="Calibri" w:hAnsi="Calibri" w:cs="Calibri"/>
              <w:szCs w:val="22"/>
            </w:rPr>
          </w:pPr>
        </w:p>
        <w:p w14:paraId="04440B73" w14:textId="399BC3FF" w:rsidR="000259BD" w:rsidRPr="00925281" w:rsidRDefault="007665CE" w:rsidP="00564F47">
          <w:pPr>
            <w:rPr>
              <w:rFonts w:ascii="Calibri" w:hAnsi="Calibri" w:cs="Calibri"/>
              <w:i/>
              <w:iCs/>
              <w:szCs w:val="22"/>
            </w:rPr>
          </w:pP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82816" behindDoc="1" locked="0" layoutInCell="1" allowOverlap="1" wp14:anchorId="3CCE9DBE" wp14:editId="3656F936">
                <wp:simplePos x="0" y="0"/>
                <wp:positionH relativeFrom="margin">
                  <wp:posOffset>5976849</wp:posOffset>
                </wp:positionH>
                <wp:positionV relativeFrom="paragraph">
                  <wp:posOffset>7625156</wp:posOffset>
                </wp:positionV>
                <wp:extent cx="1013275" cy="592532"/>
                <wp:effectExtent l="0" t="0" r="0" b="0"/>
                <wp:wrapNone/>
                <wp:docPr id="869778952" name="Picture 6" descr="Streamlit: Build a Web App in minutes - Flowy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eamlit: Build a Web App in minutes - Flowy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275" cy="592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74624" behindDoc="0" locked="0" layoutInCell="1" allowOverlap="1" wp14:anchorId="574074BF" wp14:editId="49DE2DBA">
                <wp:simplePos x="0" y="0"/>
                <wp:positionH relativeFrom="margin">
                  <wp:posOffset>6045327</wp:posOffset>
                </wp:positionH>
                <wp:positionV relativeFrom="paragraph">
                  <wp:posOffset>8225434</wp:posOffset>
                </wp:positionV>
                <wp:extent cx="885825" cy="738188"/>
                <wp:effectExtent l="0" t="0" r="0" b="5080"/>
                <wp:wrapNone/>
                <wp:docPr id="1541040843" name="Picture 1" descr="A green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30171" name="Picture 1" descr="A green and black logo&#10;&#10;Description automatically generated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738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4783AD1" wp14:editId="22B660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140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494308" w14:textId="0695E5D1" w:rsidR="00EC02A7" w:rsidRDefault="00DD6FAC" w:rsidP="00564F47">
                                  <w:r w:rsidRPr="00DD6FAC">
                                    <w:t>Python Streamlit</w:t>
                                  </w:r>
                                  <w:r w:rsidR="00842D8A">
                                    <w:t xml:space="preserve"> – GIT X Azure</w:t>
                                  </w:r>
                                  <w:r w:rsidR="00A10279">
                                    <w:t xml:space="preserve"> </w:t>
                                  </w:r>
                                  <w:proofErr w:type="spellStart"/>
                                  <w:r w:rsidR="00842D8A">
                                    <w:t>devops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783AD1" id="Group 28" o:spid="_x0000_s1026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D1xMAQaAUA&#10;ALE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" adj="-11796480,,5400" path="m,c,644,,644,,644v23,6,62,14,113,21c250,685,476,700,720,644v,-27,,-27,,-27c720,,720,,720,,,,,,,e" fillcolor="#01401c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494308" w14:textId="0695E5D1" w:rsidR="00EC02A7" w:rsidRDefault="00DD6FAC" w:rsidP="00564F47">
                            <w:r w:rsidRPr="00DD6FAC">
                              <w:t>Python Streamlit</w:t>
                            </w:r>
                            <w:r w:rsidR="00842D8A">
                              <w:t xml:space="preserve"> – GIT X Azure</w:t>
                            </w:r>
                            <w:r w:rsidR="00A10279">
                              <w:t xml:space="preserve"> </w:t>
                            </w:r>
                            <w:proofErr w:type="spellStart"/>
                            <w:r w:rsidR="00842D8A">
                              <w:t>devops</w:t>
                            </w:r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686FA93" wp14:editId="6347D9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5841" w14:textId="7E76B9CF" w:rsidR="000259BD" w:rsidRDefault="000259B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</w:rPr>
                                  <w:t>I</w:t>
                                </w:r>
                                <w:r w:rsidRPr="000259BD">
                                  <w:rPr>
                                    <w:caps/>
                                    <w:color w:val="7F7F7F" w:themeColor="text1" w:themeTint="80"/>
                                  </w:rPr>
                                  <w:t>CM Computer Systems Limited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>–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VER 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>2024</w:t>
                                </w:r>
                                <w:r w:rsidR="009F399F">
                                  <w:rPr>
                                    <w:caps/>
                                    <w:color w:val="7F7F7F" w:themeColor="text1" w:themeTint="80"/>
                                  </w:rPr>
                                  <w:t>1</w:t>
                                </w:r>
                                <w:r w:rsidR="001A48A1">
                                  <w:rPr>
                                    <w:caps/>
                                    <w:color w:val="7F7F7F" w:themeColor="text1" w:themeTint="80"/>
                                  </w:rPr>
                                  <w:t>118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6FA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E75841" w14:textId="7E76B9CF" w:rsidR="000259BD" w:rsidRDefault="000259BD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</w:rPr>
                            <w:t>I</w:t>
                          </w:r>
                          <w:r w:rsidRPr="000259BD">
                            <w:rPr>
                              <w:caps/>
                              <w:color w:val="7F7F7F" w:themeColor="text1" w:themeTint="80"/>
                            </w:rPr>
                            <w:t>CM Computer Systems Limited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>–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 xml:space="preserve">VER 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>2024</w:t>
                          </w:r>
                          <w:r w:rsidR="009F399F">
                            <w:rPr>
                              <w:caps/>
                              <w:color w:val="7F7F7F" w:themeColor="text1" w:themeTint="80"/>
                            </w:rPr>
                            <w:t>1</w:t>
                          </w:r>
                          <w:r w:rsidR="001A48A1">
                            <w:rPr>
                              <w:caps/>
                              <w:color w:val="7F7F7F" w:themeColor="text1" w:themeTint="80"/>
                            </w:rPr>
                            <w:t>118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668617F" wp14:editId="7D712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E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E68302" w14:textId="3F9E452A" w:rsidR="000259BD" w:rsidRPr="00EF77E4" w:rsidRDefault="00842D8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</w:pPr>
                                    <w:r w:rsidRPr="00842D8A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I7DW: Python Streamlit – GIT X Azure</w:t>
                                    </w:r>
                                    <w:r w:rsidR="00A10279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 xml:space="preserve"> </w:t>
                                    </w:r>
                                    <w:r w:rsidRPr="00842D8A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I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CA6C9" w14:textId="4169F4AA" w:rsidR="000259BD" w:rsidRPr="00EF77E4" w:rsidRDefault="003872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</w:pPr>
                                    <w:r w:rsidRPr="00EF77E4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ICM COMPUTER SYSTEMS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8617F" id="Text Box 30" o:spid="_x0000_s1030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E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E68302" w14:textId="3F9E452A" w:rsidR="000259BD" w:rsidRPr="00EF77E4" w:rsidRDefault="00842D8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</w:pPr>
                              <w:r w:rsidRPr="00842D8A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I7DW: Python Streamlit – GIT X Azure</w:t>
                              </w:r>
                              <w:r w:rsidR="00A10279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 xml:space="preserve"> </w:t>
                              </w:r>
                              <w:r w:rsidRPr="00842D8A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n-I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CA6C9" w14:textId="4169F4AA" w:rsidR="000259BD" w:rsidRPr="00EF77E4" w:rsidRDefault="003872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EF77E4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  <w:t>ICM COMPUTER SYSTEMS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2552D0" wp14:editId="04E6F5C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AB1F6" w14:textId="06821E85" w:rsidR="000259BD" w:rsidRDefault="000259BD" w:rsidP="00AF60A1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2552D0" id="Rectangle 31" o:spid="_x0000_s1031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AB1F6" w14:textId="06821E85" w:rsidR="000259BD" w:rsidRDefault="000259BD" w:rsidP="00AF60A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259BD" w:rsidRPr="00925281">
            <w:rPr>
              <w:rFonts w:ascii="Calibri" w:hAnsi="Calibri" w:cs="Calibri"/>
              <w:i/>
              <w:iCs/>
              <w:szCs w:val="22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622527927"/>
        <w:docPartObj>
          <w:docPartGallery w:val="Table of Contents"/>
          <w:docPartUnique/>
        </w:docPartObj>
      </w:sdtPr>
      <w:sdtEndPr>
        <w:rPr>
          <w:noProof/>
          <w:highlight w:val="green"/>
        </w:rPr>
      </w:sdtEndPr>
      <w:sdtContent>
        <w:p w14:paraId="42CDB0CF" w14:textId="3651B27D" w:rsidR="00DD2CBA" w:rsidRPr="00925281" w:rsidRDefault="00DD2CBA" w:rsidP="00564F47">
          <w:pPr>
            <w:pStyle w:val="TOCHeading"/>
            <w:rPr>
              <w:rFonts w:ascii="Calibri" w:hAnsi="Calibri" w:cs="Calibri"/>
              <w:sz w:val="22"/>
              <w:szCs w:val="22"/>
            </w:rPr>
          </w:pPr>
          <w:r w:rsidRPr="00925281">
            <w:rPr>
              <w:rFonts w:ascii="Calibri" w:hAnsi="Calibri" w:cs="Calibri"/>
              <w:sz w:val="22"/>
              <w:szCs w:val="22"/>
            </w:rPr>
            <w:t>Table of Contents</w:t>
          </w:r>
        </w:p>
        <w:p w14:paraId="2F3940FB" w14:textId="156D24A5" w:rsidR="00355337" w:rsidRDefault="00DD2C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925281">
            <w:rPr>
              <w:rFonts w:ascii="Calibri" w:hAnsi="Calibri" w:cs="Calibri"/>
              <w:szCs w:val="22"/>
              <w:highlight w:val="green"/>
            </w:rPr>
            <w:fldChar w:fldCharType="begin"/>
          </w:r>
          <w:r w:rsidRPr="00925281">
            <w:rPr>
              <w:rFonts w:ascii="Calibri" w:hAnsi="Calibri" w:cs="Calibri"/>
              <w:szCs w:val="22"/>
              <w:highlight w:val="green"/>
            </w:rPr>
            <w:instrText xml:space="preserve"> TOC \o "1-3" \h \z \u </w:instrText>
          </w:r>
          <w:r w:rsidRPr="00925281">
            <w:rPr>
              <w:rFonts w:ascii="Calibri" w:hAnsi="Calibri" w:cs="Calibri"/>
              <w:szCs w:val="22"/>
              <w:highlight w:val="green"/>
            </w:rPr>
            <w:fldChar w:fldCharType="separate"/>
          </w:r>
          <w:hyperlink w:anchor="_Toc182834935" w:history="1">
            <w:r w:rsidR="00355337" w:rsidRPr="00803272">
              <w:rPr>
                <w:rStyle w:val="Hyperlink"/>
                <w:noProof/>
              </w:rPr>
              <w:t>1. Push the Git Code to AzureDevops</w:t>
            </w:r>
            <w:r w:rsidR="00355337">
              <w:rPr>
                <w:noProof/>
                <w:webHidden/>
              </w:rPr>
              <w:tab/>
            </w:r>
            <w:r w:rsidR="00355337">
              <w:rPr>
                <w:noProof/>
                <w:webHidden/>
              </w:rPr>
              <w:fldChar w:fldCharType="begin"/>
            </w:r>
            <w:r w:rsidR="00355337">
              <w:rPr>
                <w:noProof/>
                <w:webHidden/>
              </w:rPr>
              <w:instrText xml:space="preserve"> PAGEREF _Toc182834935 \h </w:instrText>
            </w:r>
            <w:r w:rsidR="00355337">
              <w:rPr>
                <w:noProof/>
                <w:webHidden/>
              </w:rPr>
            </w:r>
            <w:r w:rsidR="00355337">
              <w:rPr>
                <w:noProof/>
                <w:webHidden/>
              </w:rPr>
              <w:fldChar w:fldCharType="separate"/>
            </w:r>
            <w:r w:rsidR="00355337">
              <w:rPr>
                <w:noProof/>
                <w:webHidden/>
              </w:rPr>
              <w:t>1</w:t>
            </w:r>
            <w:r w:rsidR="00355337">
              <w:rPr>
                <w:noProof/>
                <w:webHidden/>
              </w:rPr>
              <w:fldChar w:fldCharType="end"/>
            </w:r>
          </w:hyperlink>
        </w:p>
        <w:p w14:paraId="427EBA18" w14:textId="7AB58BCD" w:rsidR="00355337" w:rsidRDefault="003553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36" w:history="1">
            <w:r w:rsidRPr="00803272">
              <w:rPr>
                <w:rStyle w:val="Hyperlink"/>
                <w:noProof/>
                <w:lang w:val="en-IE"/>
              </w:rPr>
              <w:t>Step 1: Generate a New GitHub Personal Access Token (PAT)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0D8D" w14:textId="44087625" w:rsidR="00355337" w:rsidRDefault="003553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37" w:history="1">
            <w:r w:rsidRPr="00803272">
              <w:rPr>
                <w:rStyle w:val="Hyperlink"/>
                <w:noProof/>
                <w:lang w:val="en-IE"/>
              </w:rPr>
              <w:t>Step 3: Set Up Your New Project and Repository in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A419" w14:textId="2210E330" w:rsidR="00355337" w:rsidRDefault="003553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38" w:history="1">
            <w:r w:rsidRPr="00803272">
              <w:rPr>
                <w:rStyle w:val="Hyperlink"/>
                <w:noProof/>
                <w:lang w:val="en-IE"/>
              </w:rPr>
              <w:t>Step 4: Add Azure DevOps as a Remote in Your Local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5708" w14:textId="58A3EA89" w:rsidR="00355337" w:rsidRDefault="003553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39" w:history="1">
            <w:r w:rsidRPr="00803272">
              <w:rPr>
                <w:rStyle w:val="Hyperlink"/>
                <w:noProof/>
                <w:lang w:val="en-IE"/>
              </w:rPr>
              <w:t>Step 5: Push Your Code to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A2CC" w14:textId="435DE755" w:rsidR="00355337" w:rsidRDefault="003553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40" w:history="1">
            <w:r w:rsidRPr="00803272">
              <w:rPr>
                <w:rStyle w:val="Hyperlink"/>
                <w:noProof/>
                <w:lang w:val="en-IE"/>
              </w:rPr>
              <w:t>Step 6: Verify in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6497" w14:textId="109D3627" w:rsidR="00355337" w:rsidRDefault="0035533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41" w:history="1">
            <w:r w:rsidRPr="00803272">
              <w:rPr>
                <w:rStyle w:val="Hyperlink"/>
                <w:rFonts w:ascii="Calibri" w:hAnsi="Calibri" w:cs="Calibri"/>
                <w:noProof/>
                <w:lang w:val="en-IE"/>
              </w:rPr>
              <w:t>11. Streamlit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F80F" w14:textId="33BE3A82" w:rsidR="00355337" w:rsidRDefault="0035533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34942" w:history="1">
            <w:r w:rsidRPr="00803272">
              <w:rPr>
                <w:rStyle w:val="Hyperlink"/>
                <w:rFonts w:ascii="Calibri" w:hAnsi="Calibri" w:cs="Calibri"/>
                <w:noProof/>
                <w:lang w:val="en-IE"/>
              </w:rPr>
              <w:t>http://localhost:8501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DFA3" w14:textId="6A9F0D05" w:rsidR="0055300F" w:rsidRPr="00925281" w:rsidRDefault="00DD2CBA" w:rsidP="00564F47">
          <w:pPr>
            <w:rPr>
              <w:rFonts w:ascii="Calibri" w:hAnsi="Calibri" w:cs="Calibri"/>
              <w:noProof/>
              <w:szCs w:val="22"/>
              <w:highlight w:val="green"/>
            </w:rPr>
            <w:sectPr w:rsidR="0055300F" w:rsidRPr="00925281" w:rsidSect="0055300F">
              <w:pgSz w:w="12240" w:h="15840"/>
              <w:pgMar w:top="720" w:right="720" w:bottom="720" w:left="720" w:header="0" w:footer="0" w:gutter="0"/>
              <w:pgNumType w:start="0"/>
              <w:cols w:space="720"/>
              <w:titlePg/>
              <w:docGrid w:linePitch="360"/>
            </w:sectPr>
          </w:pPr>
          <w:r w:rsidRPr="00925281">
            <w:rPr>
              <w:rFonts w:ascii="Calibri" w:hAnsi="Calibri" w:cs="Calibri"/>
              <w:noProof/>
              <w:szCs w:val="22"/>
              <w:highlight w:val="green"/>
            </w:rPr>
            <w:fldChar w:fldCharType="end"/>
          </w:r>
        </w:p>
        <w:p w14:paraId="6804CEE3" w14:textId="5E1D26C4" w:rsidR="00DD2CBA" w:rsidRPr="00925281" w:rsidRDefault="00000000" w:rsidP="00564F47">
          <w:pPr>
            <w:rPr>
              <w:rFonts w:ascii="Calibri" w:hAnsi="Calibri" w:cs="Calibri"/>
              <w:szCs w:val="22"/>
              <w:highlight w:val="green"/>
            </w:rPr>
          </w:pPr>
        </w:p>
      </w:sdtContent>
    </w:sdt>
    <w:p w14:paraId="5129A6C2" w14:textId="34EAFECB" w:rsidR="00417B7C" w:rsidRPr="00E65C1D" w:rsidRDefault="00CA0A39" w:rsidP="00E65C1D">
      <w:pPr>
        <w:pStyle w:val="Heading1"/>
        <w:spacing w:before="0" w:after="0"/>
      </w:pPr>
      <w:bookmarkStart w:id="0" w:name="_Toc182834935"/>
      <w:r w:rsidRPr="00E65C1D">
        <w:t>1</w:t>
      </w:r>
      <w:r w:rsidR="00D1411F" w:rsidRPr="00E65C1D">
        <w:t>.</w:t>
      </w:r>
      <w:r w:rsidRPr="00E65C1D">
        <w:t xml:space="preserve"> </w:t>
      </w:r>
      <w:r w:rsidR="00E65C1D" w:rsidRPr="00E65C1D">
        <w:t xml:space="preserve">Push the Git Code to </w:t>
      </w:r>
      <w:proofErr w:type="spellStart"/>
      <w:r w:rsidR="00E65C1D" w:rsidRPr="00E65C1D">
        <w:t>AzureDevops</w:t>
      </w:r>
      <w:bookmarkEnd w:id="0"/>
      <w:proofErr w:type="spellEnd"/>
    </w:p>
    <w:p w14:paraId="45EF4F25" w14:textId="77777777" w:rsidR="00417B7C" w:rsidRPr="00925281" w:rsidRDefault="00417B7C" w:rsidP="00AF0353">
      <w:pPr>
        <w:rPr>
          <w:rFonts w:ascii="Calibri" w:hAnsi="Calibri" w:cs="Calibri"/>
          <w:lang w:val="en-IE"/>
        </w:rPr>
      </w:pPr>
    </w:p>
    <w:p w14:paraId="6A015A74" w14:textId="77777777" w:rsidR="00E65C1D" w:rsidRDefault="00E65C1D" w:rsidP="00E65C1D">
      <w:pPr>
        <w:pStyle w:val="Heading2"/>
        <w:spacing w:before="0" w:after="0"/>
        <w:rPr>
          <w:lang w:val="en-IE"/>
        </w:rPr>
      </w:pPr>
      <w:bookmarkStart w:id="1" w:name="_Toc182834936"/>
      <w:r w:rsidRPr="00E65C1D">
        <w:rPr>
          <w:lang w:val="en-IE"/>
        </w:rPr>
        <w:t>Step 1: Generate a New GitHub Personal Access Token (PAT)</w:t>
      </w:r>
      <w:bookmarkEnd w:id="1"/>
    </w:p>
    <w:p w14:paraId="2A62256E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0F7FF2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Go to Settings &gt; Developer settings &gt; Personal access tokens in GitHub.</w:t>
      </w:r>
    </w:p>
    <w:p w14:paraId="5503D5B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Generate new token.</w:t>
      </w:r>
    </w:p>
    <w:p w14:paraId="0F2A3B20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Name the token (e.g., "Azure DevOps Migration").</w:t>
      </w:r>
    </w:p>
    <w:p w14:paraId="622B013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Select the repo scope.</w:t>
      </w:r>
    </w:p>
    <w:p w14:paraId="26DA2C24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Generate token and copy it for later use.</w:t>
      </w:r>
    </w:p>
    <w:p w14:paraId="23E619C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1ADC2B69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Step 2: Clone Your GitHub Repository with the New Token</w:t>
      </w:r>
    </w:p>
    <w:p w14:paraId="7A40D0E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B7A15D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Open a terminal or Visual Studio Code.</w:t>
      </w:r>
    </w:p>
    <w:p w14:paraId="65A3AF0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Clone your private GitHub repository using your GitHub username and new PAT in the URL:</w:t>
      </w:r>
    </w:p>
    <w:p w14:paraId="537E2037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git clone https://&lt;your-username&gt;:&lt;your-PAT&gt;@github.com/nicolasSilvaBR/Infeed700Plus.git</w:t>
      </w:r>
    </w:p>
    <w:p w14:paraId="28A6D02C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Replace &lt;your-username&gt; with your GitHub username and &lt;your-PAT&gt; with the token you just created.</w:t>
      </w:r>
    </w:p>
    <w:p w14:paraId="228CFAEF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      PAT = Token</w:t>
      </w:r>
    </w:p>
    <w:p w14:paraId="1583593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6B02B499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2" w:name="_Toc182834937"/>
      <w:r w:rsidRPr="00A74C56">
        <w:rPr>
          <w:lang w:val="en-IE"/>
        </w:rPr>
        <w:t>Step 3: Set Up Your New Project and Repository in Azure DevOps</w:t>
      </w:r>
      <w:bookmarkEnd w:id="2"/>
    </w:p>
    <w:p w14:paraId="73A69930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61D74A1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Log in to Azure DevOps with your company account.</w:t>
      </w:r>
    </w:p>
    <w:p w14:paraId="1B414B0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Create a New Project in Azure DevOps:</w:t>
      </w:r>
    </w:p>
    <w:p w14:paraId="32E78DF4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Click New Project and name it.</w:t>
      </w:r>
    </w:p>
    <w:p w14:paraId="783D97A3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Set the visibility and select Git for version control.</w:t>
      </w:r>
    </w:p>
    <w:p w14:paraId="6DEF4BC9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Create a Repository:</w:t>
      </w:r>
    </w:p>
    <w:p w14:paraId="103B5CB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In your new project, go to Repos &gt; Files.</w:t>
      </w:r>
    </w:p>
    <w:p w14:paraId="5061050A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If a repository isn’t automatically created, click New Repository.</w:t>
      </w:r>
    </w:p>
    <w:p w14:paraId="629E894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350B36B0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3" w:name="_Toc182834938"/>
      <w:r w:rsidRPr="00A74C56">
        <w:rPr>
          <w:lang w:val="en-IE"/>
        </w:rPr>
        <w:t>Step 4: Add Azure DevOps as a Remote in Your Local Git Repository</w:t>
      </w:r>
      <w:bookmarkEnd w:id="3"/>
    </w:p>
    <w:p w14:paraId="00441E5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A3DC08D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In the terminal, navigate to your cloned GitHub repository folder:</w:t>
      </w:r>
    </w:p>
    <w:p w14:paraId="7E10A70D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cd Infeed700Plus</w:t>
      </w:r>
    </w:p>
    <w:p w14:paraId="7090942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FE5A903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Add the Azure DevOps repository as a second remote:</w:t>
      </w:r>
    </w:p>
    <w:p w14:paraId="0891CBB5" w14:textId="2DCDC9A2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 xml:space="preserve">git remote add azure </w:t>
      </w:r>
      <w:hyperlink r:id="rId14" w:history="1">
        <w:r w:rsidRPr="00223D6B">
          <w:rPr>
            <w:rStyle w:val="Hyperlink"/>
            <w:rFonts w:ascii="Calibri" w:hAnsi="Calibri" w:cs="Calibri"/>
            <w:sz w:val="22"/>
            <w:szCs w:val="20"/>
            <w:lang w:val="en-IE"/>
          </w:rPr>
          <w:t>http://icmdevops1:8080/tfs/DefaultCollection/Infeed700%20Python%20%20SSRS/_git/Infeed700%20Python%20%20SSRS</w:t>
        </w:r>
      </w:hyperlink>
    </w:p>
    <w:p w14:paraId="6BF29E81" w14:textId="77777777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0B51AE42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C409CA5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4" w:name="_Toc182834939"/>
      <w:r w:rsidRPr="00A74C56">
        <w:rPr>
          <w:lang w:val="en-IE"/>
        </w:rPr>
        <w:t>Step 5: Push Your Code to Azure DevOps</w:t>
      </w:r>
      <w:bookmarkEnd w:id="4"/>
    </w:p>
    <w:p w14:paraId="2CE9EEDA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35C6412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Push all branches from your local repository to the new Azure DevOps repository:</w:t>
      </w:r>
    </w:p>
    <w:p w14:paraId="11BD6B01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git push azure --all</w:t>
      </w:r>
    </w:p>
    <w:p w14:paraId="2ABEBAF0" w14:textId="07D283D0" w:rsid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 xml:space="preserve">git push azure </w:t>
      </w:r>
      <w:r>
        <w:rPr>
          <w:rFonts w:ascii="Calibri" w:hAnsi="Calibri" w:cs="Calibri"/>
          <w:sz w:val="22"/>
          <w:szCs w:val="20"/>
          <w:lang w:val="en-IE"/>
        </w:rPr>
        <w:t>–</w:t>
      </w:r>
      <w:r w:rsidRPr="00E65C1D">
        <w:rPr>
          <w:rFonts w:ascii="Calibri" w:hAnsi="Calibri" w:cs="Calibri"/>
          <w:sz w:val="22"/>
          <w:szCs w:val="20"/>
          <w:lang w:val="en-IE"/>
        </w:rPr>
        <w:t>tags</w:t>
      </w:r>
    </w:p>
    <w:p w14:paraId="42C9473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72165E27" w14:textId="77777777" w:rsidR="00E65C1D" w:rsidRPr="00A74C56" w:rsidRDefault="00E65C1D" w:rsidP="00A74C56">
      <w:pPr>
        <w:pStyle w:val="Heading2"/>
        <w:spacing w:before="0" w:after="0"/>
        <w:rPr>
          <w:lang w:val="en-IE"/>
        </w:rPr>
      </w:pPr>
      <w:bookmarkStart w:id="5" w:name="_Toc182834940"/>
      <w:r w:rsidRPr="00A74C56">
        <w:rPr>
          <w:lang w:val="en-IE"/>
        </w:rPr>
        <w:t>Step 6: Verify in Azure DevOps</w:t>
      </w:r>
      <w:bookmarkEnd w:id="5"/>
    </w:p>
    <w:p w14:paraId="47B97F15" w14:textId="77777777" w:rsidR="00E65C1D" w:rsidRPr="00E65C1D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0"/>
          <w:lang w:val="en-IE"/>
        </w:rPr>
      </w:pPr>
    </w:p>
    <w:p w14:paraId="5A0ED68E" w14:textId="5F26FD9F" w:rsidR="00CA0A39" w:rsidRPr="00925281" w:rsidRDefault="00E65C1D" w:rsidP="00E65C1D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</w:pPr>
      <w:r w:rsidRPr="00E65C1D">
        <w:rPr>
          <w:rFonts w:ascii="Calibri" w:hAnsi="Calibri" w:cs="Calibri"/>
          <w:sz w:val="22"/>
          <w:szCs w:val="20"/>
          <w:lang w:val="en-IE"/>
        </w:rPr>
        <w:t>Go to Repos &gt; Files in your Azure DevOps project to confirm that all code and branches were successfully uploaded.</w:t>
      </w:r>
    </w:p>
    <w:p w14:paraId="3F6B6558" w14:textId="1E741F88" w:rsidR="00A31D41" w:rsidRPr="00925281" w:rsidRDefault="00A31D41" w:rsidP="00A31D41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  <w:sectPr w:rsidR="00A31D41" w:rsidRPr="00925281" w:rsidSect="006B6A47">
          <w:footerReference w:type="default" r:id="rId15"/>
          <w:pgSz w:w="12240" w:h="15840"/>
          <w:pgMar w:top="720" w:right="720" w:bottom="720" w:left="720" w:header="0" w:footer="0" w:gutter="0"/>
          <w:pgNumType w:start="1"/>
          <w:cols w:space="720"/>
          <w:titlePg/>
          <w:docGrid w:linePitch="360"/>
        </w:sectPr>
      </w:pPr>
    </w:p>
    <w:p w14:paraId="0839DDD8" w14:textId="526DDCCF" w:rsidR="00CD5FE0" w:rsidRPr="00925281" w:rsidRDefault="00BD1DD4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  <w:bookmarkStart w:id="6" w:name="_Toc164698631"/>
      <w:bookmarkStart w:id="7" w:name="_Toc182834941"/>
      <w:r w:rsidRPr="00925281">
        <w:rPr>
          <w:rFonts w:ascii="Calibri" w:hAnsi="Calibri" w:cs="Calibri"/>
          <w:sz w:val="22"/>
          <w:szCs w:val="22"/>
          <w:lang w:val="en-IE"/>
        </w:rPr>
        <w:lastRenderedPageBreak/>
        <w:t>1</w:t>
      </w:r>
      <w:r w:rsidR="00CC4F6A" w:rsidRPr="00925281">
        <w:rPr>
          <w:rFonts w:ascii="Calibri" w:hAnsi="Calibri" w:cs="Calibri"/>
          <w:sz w:val="22"/>
          <w:szCs w:val="22"/>
          <w:lang w:val="en-IE"/>
        </w:rPr>
        <w:t>1</w:t>
      </w:r>
      <w:r w:rsidR="00EC2473" w:rsidRPr="00925281">
        <w:rPr>
          <w:rFonts w:ascii="Calibri" w:hAnsi="Calibri" w:cs="Calibri"/>
          <w:sz w:val="22"/>
          <w:szCs w:val="22"/>
          <w:lang w:val="en-IE"/>
        </w:rPr>
        <w:t>.</w:t>
      </w:r>
      <w:r w:rsidR="0020347D" w:rsidRPr="00925281">
        <w:rPr>
          <w:rFonts w:ascii="Calibri" w:hAnsi="Calibri" w:cs="Calibri"/>
          <w:sz w:val="22"/>
          <w:szCs w:val="22"/>
          <w:lang w:val="en-IE"/>
        </w:rPr>
        <w:t xml:space="preserve"> </w:t>
      </w:r>
      <w:bookmarkEnd w:id="6"/>
      <w:r w:rsidR="00EC2473" w:rsidRPr="00925281">
        <w:rPr>
          <w:rFonts w:ascii="Calibri" w:hAnsi="Calibri" w:cs="Calibri"/>
          <w:sz w:val="22"/>
          <w:szCs w:val="22"/>
          <w:lang w:val="en-IE"/>
        </w:rPr>
        <w:t xml:space="preserve">Streamlit </w:t>
      </w:r>
      <w:r w:rsidR="00992C11" w:rsidRPr="00925281">
        <w:rPr>
          <w:rFonts w:ascii="Calibri" w:hAnsi="Calibri" w:cs="Calibri"/>
          <w:sz w:val="22"/>
          <w:szCs w:val="22"/>
          <w:lang w:val="en-IE"/>
        </w:rPr>
        <w:t>App</w:t>
      </w:r>
      <w:r w:rsidR="00EC2473" w:rsidRPr="00925281">
        <w:rPr>
          <w:rFonts w:ascii="Calibri" w:hAnsi="Calibri" w:cs="Calibri"/>
          <w:sz w:val="22"/>
          <w:szCs w:val="22"/>
          <w:lang w:val="en-IE"/>
        </w:rPr>
        <w:t>lication</w:t>
      </w:r>
      <w:bookmarkEnd w:id="7"/>
    </w:p>
    <w:p w14:paraId="503A3C4B" w14:textId="77777777" w:rsidR="00EC2473" w:rsidRPr="00925281" w:rsidRDefault="00EC2473" w:rsidP="00992C11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</w:p>
    <w:p w14:paraId="44C5C634" w14:textId="4AAE049D" w:rsidR="00A35A1B" w:rsidRPr="00925281" w:rsidRDefault="00A35A1B" w:rsidP="00465C1B">
      <w:pPr>
        <w:rPr>
          <w:rFonts w:ascii="Calibri" w:hAnsi="Calibri" w:cs="Calibri"/>
          <w:szCs w:val="22"/>
          <w:lang w:val="en-IE"/>
        </w:rPr>
      </w:pPr>
    </w:p>
    <w:p w14:paraId="42728F67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B009BFE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5312E34A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08A9A410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4C37F3B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05D04A91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922CC47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57EED9EF" w14:textId="77777777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10EDD6B" w14:textId="10F3EA3B" w:rsidR="00EC2473" w:rsidRPr="00925281" w:rsidRDefault="00EC2473" w:rsidP="00465C1B">
      <w:pPr>
        <w:rPr>
          <w:rFonts w:ascii="Calibri" w:hAnsi="Calibri" w:cs="Calibri"/>
          <w:szCs w:val="22"/>
          <w:lang w:val="en-IE"/>
        </w:rPr>
      </w:pPr>
    </w:p>
    <w:p w14:paraId="081111B3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1A25632B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p w14:paraId="4B2AAC42" w14:textId="77777777" w:rsidR="0055300F" w:rsidRPr="00925281" w:rsidRDefault="0055300F" w:rsidP="00465C1B">
      <w:pPr>
        <w:rPr>
          <w:rFonts w:ascii="Calibri" w:hAnsi="Calibri" w:cs="Calibri"/>
          <w:szCs w:val="22"/>
          <w:lang w:val="en-IE"/>
        </w:rPr>
      </w:pPr>
    </w:p>
    <w:sectPr w:rsidR="0055300F" w:rsidRPr="00925281" w:rsidSect="00244016">
      <w:pgSz w:w="15840" w:h="12240" w:orient="landscape" w:code="1"/>
      <w:pgMar w:top="284" w:right="284" w:bottom="340" w:left="284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47CBE" w14:textId="77777777" w:rsidR="005906FD" w:rsidRDefault="005906FD" w:rsidP="00564F47">
      <w:r>
        <w:separator/>
      </w:r>
    </w:p>
  </w:endnote>
  <w:endnote w:type="continuationSeparator" w:id="0">
    <w:p w14:paraId="3BE0A4F6" w14:textId="77777777" w:rsidR="005906FD" w:rsidRDefault="005906FD" w:rsidP="0056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</w:rPr>
      <w:id w:val="-1266156983"/>
      <w:docPartObj>
        <w:docPartGallery w:val="Page Numbers (Bottom of Page)"/>
        <w:docPartUnique/>
      </w:docPartObj>
    </w:sdtPr>
    <w:sdtContent>
      <w:sdt>
        <w:sdtPr>
          <w:rPr>
            <w:i/>
            <w:iCs/>
          </w:rPr>
          <w:id w:val="857926576"/>
          <w:docPartObj>
            <w:docPartGallery w:val="Page Numbers (Top of Page)"/>
            <w:docPartUnique/>
          </w:docPartObj>
        </w:sdtPr>
        <w:sdtContent>
          <w:p w14:paraId="64DC3842" w14:textId="092B9E56" w:rsidR="003C2491" w:rsidRPr="003C2491" w:rsidRDefault="003C2491" w:rsidP="003C2491">
            <w:pPr>
              <w:pStyle w:val="Footer"/>
              <w:rPr>
                <w:i/>
                <w:iCs/>
              </w:rPr>
            </w:pPr>
          </w:p>
          <w:p w14:paraId="1818997E" w14:textId="6F672420" w:rsidR="006B6A47" w:rsidRPr="003C2491" w:rsidRDefault="00000000" w:rsidP="00564F47">
            <w:pPr>
              <w:pStyle w:val="Footer"/>
              <w:rPr>
                <w:i/>
                <w:iCs/>
              </w:rPr>
            </w:pPr>
          </w:p>
        </w:sdtContent>
      </w:sdt>
    </w:sdtContent>
  </w:sdt>
  <w:p w14:paraId="02C53172" w14:textId="77777777" w:rsidR="006B6A47" w:rsidRPr="003C57E7" w:rsidRDefault="006B6A47" w:rsidP="00564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AB016" w14:textId="77777777" w:rsidR="005906FD" w:rsidRDefault="005906FD" w:rsidP="00564F47">
      <w:r>
        <w:separator/>
      </w:r>
    </w:p>
  </w:footnote>
  <w:footnote w:type="continuationSeparator" w:id="0">
    <w:p w14:paraId="563F94F1" w14:textId="77777777" w:rsidR="005906FD" w:rsidRDefault="005906FD" w:rsidP="0056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340"/>
    <w:multiLevelType w:val="multilevel"/>
    <w:tmpl w:val="70A2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BE7540"/>
    <w:multiLevelType w:val="multilevel"/>
    <w:tmpl w:val="DC6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E86"/>
    <w:multiLevelType w:val="multilevel"/>
    <w:tmpl w:val="B4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762"/>
    <w:multiLevelType w:val="multilevel"/>
    <w:tmpl w:val="F71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6C0"/>
    <w:multiLevelType w:val="multilevel"/>
    <w:tmpl w:val="2A0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872D1"/>
    <w:multiLevelType w:val="multilevel"/>
    <w:tmpl w:val="00D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530F"/>
    <w:multiLevelType w:val="multilevel"/>
    <w:tmpl w:val="7C2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10646"/>
    <w:multiLevelType w:val="hybridMultilevel"/>
    <w:tmpl w:val="240074CE"/>
    <w:lvl w:ilvl="0" w:tplc="B2480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CF6"/>
    <w:multiLevelType w:val="hybridMultilevel"/>
    <w:tmpl w:val="2946C6B2"/>
    <w:lvl w:ilvl="0" w:tplc="DCE01DB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6CB7"/>
    <w:multiLevelType w:val="multilevel"/>
    <w:tmpl w:val="082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69EE"/>
    <w:multiLevelType w:val="multilevel"/>
    <w:tmpl w:val="6118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B7846"/>
    <w:multiLevelType w:val="multilevel"/>
    <w:tmpl w:val="DE2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E4E78"/>
    <w:multiLevelType w:val="multilevel"/>
    <w:tmpl w:val="4C8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6D2A"/>
    <w:multiLevelType w:val="multilevel"/>
    <w:tmpl w:val="6F800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08270B"/>
    <w:multiLevelType w:val="multilevel"/>
    <w:tmpl w:val="FB7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D1D7C"/>
    <w:multiLevelType w:val="hybridMultilevel"/>
    <w:tmpl w:val="3DA2FAB4"/>
    <w:lvl w:ilvl="0" w:tplc="1D3A7F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2F8"/>
    <w:multiLevelType w:val="multilevel"/>
    <w:tmpl w:val="759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93923"/>
    <w:multiLevelType w:val="multilevel"/>
    <w:tmpl w:val="880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04074"/>
    <w:multiLevelType w:val="multilevel"/>
    <w:tmpl w:val="D83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911C8"/>
    <w:multiLevelType w:val="multilevel"/>
    <w:tmpl w:val="C12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51E6F"/>
    <w:multiLevelType w:val="multilevel"/>
    <w:tmpl w:val="7458A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5B0330"/>
    <w:multiLevelType w:val="multilevel"/>
    <w:tmpl w:val="F2AAE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995BA9"/>
    <w:multiLevelType w:val="multilevel"/>
    <w:tmpl w:val="566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956AE"/>
    <w:multiLevelType w:val="multilevel"/>
    <w:tmpl w:val="186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64710"/>
    <w:multiLevelType w:val="multilevel"/>
    <w:tmpl w:val="082A9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D80C86"/>
    <w:multiLevelType w:val="multilevel"/>
    <w:tmpl w:val="49C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62E0D"/>
    <w:multiLevelType w:val="multilevel"/>
    <w:tmpl w:val="E278A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8566C47"/>
    <w:multiLevelType w:val="multilevel"/>
    <w:tmpl w:val="380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10889"/>
    <w:multiLevelType w:val="multilevel"/>
    <w:tmpl w:val="420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92567"/>
    <w:multiLevelType w:val="hybridMultilevel"/>
    <w:tmpl w:val="AD0C3738"/>
    <w:lvl w:ilvl="0" w:tplc="358819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531D"/>
    <w:multiLevelType w:val="multilevel"/>
    <w:tmpl w:val="ABF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857BE"/>
    <w:multiLevelType w:val="multilevel"/>
    <w:tmpl w:val="990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C3766"/>
    <w:multiLevelType w:val="multilevel"/>
    <w:tmpl w:val="E55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1756D"/>
    <w:multiLevelType w:val="multilevel"/>
    <w:tmpl w:val="555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243A8"/>
    <w:multiLevelType w:val="multilevel"/>
    <w:tmpl w:val="9FA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E52FF"/>
    <w:multiLevelType w:val="multilevel"/>
    <w:tmpl w:val="912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71935">
    <w:abstractNumId w:val="20"/>
  </w:num>
  <w:num w:numId="2" w16cid:durableId="1001081682">
    <w:abstractNumId w:val="26"/>
  </w:num>
  <w:num w:numId="3" w16cid:durableId="707923291">
    <w:abstractNumId w:val="0"/>
  </w:num>
  <w:num w:numId="4" w16cid:durableId="1175460279">
    <w:abstractNumId w:val="13"/>
  </w:num>
  <w:num w:numId="5" w16cid:durableId="581569109">
    <w:abstractNumId w:val="24"/>
  </w:num>
  <w:num w:numId="6" w16cid:durableId="1786728827">
    <w:abstractNumId w:val="21"/>
  </w:num>
  <w:num w:numId="7" w16cid:durableId="1990741843">
    <w:abstractNumId w:val="8"/>
  </w:num>
  <w:num w:numId="8" w16cid:durableId="215240207">
    <w:abstractNumId w:val="33"/>
  </w:num>
  <w:num w:numId="9" w16cid:durableId="1999840442">
    <w:abstractNumId w:val="1"/>
  </w:num>
  <w:num w:numId="10" w16cid:durableId="616331511">
    <w:abstractNumId w:val="14"/>
  </w:num>
  <w:num w:numId="11" w16cid:durableId="2017337888">
    <w:abstractNumId w:val="16"/>
  </w:num>
  <w:num w:numId="12" w16cid:durableId="1758090873">
    <w:abstractNumId w:val="5"/>
  </w:num>
  <w:num w:numId="13" w16cid:durableId="965350506">
    <w:abstractNumId w:val="27"/>
  </w:num>
  <w:num w:numId="14" w16cid:durableId="284972872">
    <w:abstractNumId w:val="35"/>
  </w:num>
  <w:num w:numId="15" w16cid:durableId="1781216821">
    <w:abstractNumId w:val="4"/>
  </w:num>
  <w:num w:numId="16" w16cid:durableId="1172188028">
    <w:abstractNumId w:val="18"/>
  </w:num>
  <w:num w:numId="17" w16cid:durableId="715473575">
    <w:abstractNumId w:val="3"/>
  </w:num>
  <w:num w:numId="18" w16cid:durableId="178400381">
    <w:abstractNumId w:val="19"/>
  </w:num>
  <w:num w:numId="19" w16cid:durableId="1637954292">
    <w:abstractNumId w:val="30"/>
  </w:num>
  <w:num w:numId="20" w16cid:durableId="352847334">
    <w:abstractNumId w:val="31"/>
  </w:num>
  <w:num w:numId="21" w16cid:durableId="1942567644">
    <w:abstractNumId w:val="2"/>
  </w:num>
  <w:num w:numId="22" w16cid:durableId="1154223817">
    <w:abstractNumId w:val="22"/>
  </w:num>
  <w:num w:numId="23" w16cid:durableId="283200025">
    <w:abstractNumId w:val="25"/>
  </w:num>
  <w:num w:numId="24" w16cid:durableId="956451121">
    <w:abstractNumId w:val="29"/>
  </w:num>
  <w:num w:numId="25" w16cid:durableId="463620034">
    <w:abstractNumId w:val="15"/>
  </w:num>
  <w:num w:numId="26" w16cid:durableId="1048602025">
    <w:abstractNumId w:val="7"/>
  </w:num>
  <w:num w:numId="27" w16cid:durableId="304819387">
    <w:abstractNumId w:val="9"/>
  </w:num>
  <w:num w:numId="28" w16cid:durableId="1114641232">
    <w:abstractNumId w:val="34"/>
  </w:num>
  <w:num w:numId="29" w16cid:durableId="182325105">
    <w:abstractNumId w:val="23"/>
  </w:num>
  <w:num w:numId="30" w16cid:durableId="505022925">
    <w:abstractNumId w:val="11"/>
  </w:num>
  <w:num w:numId="31" w16cid:durableId="351423879">
    <w:abstractNumId w:val="6"/>
  </w:num>
  <w:num w:numId="32" w16cid:durableId="166747156">
    <w:abstractNumId w:val="28"/>
  </w:num>
  <w:num w:numId="33" w16cid:durableId="1056122339">
    <w:abstractNumId w:val="12"/>
  </w:num>
  <w:num w:numId="34" w16cid:durableId="1325166365">
    <w:abstractNumId w:val="10"/>
  </w:num>
  <w:num w:numId="35" w16cid:durableId="919485585">
    <w:abstractNumId w:val="32"/>
  </w:num>
  <w:num w:numId="36" w16cid:durableId="3113681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9"/>
    <w:rsid w:val="00000DCC"/>
    <w:rsid w:val="000056D6"/>
    <w:rsid w:val="0000585D"/>
    <w:rsid w:val="00012DB4"/>
    <w:rsid w:val="0002548B"/>
    <w:rsid w:val="0002594B"/>
    <w:rsid w:val="000259BD"/>
    <w:rsid w:val="0003327F"/>
    <w:rsid w:val="00033F98"/>
    <w:rsid w:val="00036519"/>
    <w:rsid w:val="000368DE"/>
    <w:rsid w:val="000453EF"/>
    <w:rsid w:val="00046FC3"/>
    <w:rsid w:val="00051313"/>
    <w:rsid w:val="0006191F"/>
    <w:rsid w:val="00062228"/>
    <w:rsid w:val="00062473"/>
    <w:rsid w:val="000656EF"/>
    <w:rsid w:val="0006615C"/>
    <w:rsid w:val="00071574"/>
    <w:rsid w:val="00072B06"/>
    <w:rsid w:val="00073103"/>
    <w:rsid w:val="00075499"/>
    <w:rsid w:val="000976BC"/>
    <w:rsid w:val="000A12EE"/>
    <w:rsid w:val="000A1A16"/>
    <w:rsid w:val="000A29DD"/>
    <w:rsid w:val="000A2F57"/>
    <w:rsid w:val="000B1842"/>
    <w:rsid w:val="000C1D4D"/>
    <w:rsid w:val="000D1386"/>
    <w:rsid w:val="000D2AD4"/>
    <w:rsid w:val="000E6C4F"/>
    <w:rsid w:val="000F0DA5"/>
    <w:rsid w:val="001005F3"/>
    <w:rsid w:val="00106C73"/>
    <w:rsid w:val="00107807"/>
    <w:rsid w:val="00132A99"/>
    <w:rsid w:val="001369F6"/>
    <w:rsid w:val="00137C32"/>
    <w:rsid w:val="001403AE"/>
    <w:rsid w:val="00141E41"/>
    <w:rsid w:val="00144EDD"/>
    <w:rsid w:val="0014530D"/>
    <w:rsid w:val="0014652A"/>
    <w:rsid w:val="00146EC1"/>
    <w:rsid w:val="00150377"/>
    <w:rsid w:val="00160EF7"/>
    <w:rsid w:val="00163430"/>
    <w:rsid w:val="001716D2"/>
    <w:rsid w:val="0017250E"/>
    <w:rsid w:val="00173D50"/>
    <w:rsid w:val="00174091"/>
    <w:rsid w:val="00177728"/>
    <w:rsid w:val="001A2200"/>
    <w:rsid w:val="001A25CA"/>
    <w:rsid w:val="001A3C89"/>
    <w:rsid w:val="001A48A1"/>
    <w:rsid w:val="001A56AB"/>
    <w:rsid w:val="001B34A3"/>
    <w:rsid w:val="001B40B2"/>
    <w:rsid w:val="001B7759"/>
    <w:rsid w:val="001C6B3A"/>
    <w:rsid w:val="001D26A2"/>
    <w:rsid w:val="001D3DF3"/>
    <w:rsid w:val="001F250E"/>
    <w:rsid w:val="001F3BC4"/>
    <w:rsid w:val="001F52EE"/>
    <w:rsid w:val="0020347D"/>
    <w:rsid w:val="00204515"/>
    <w:rsid w:val="00204908"/>
    <w:rsid w:val="00206148"/>
    <w:rsid w:val="00206DA2"/>
    <w:rsid w:val="00213DE1"/>
    <w:rsid w:val="0021742D"/>
    <w:rsid w:val="00221966"/>
    <w:rsid w:val="00230DCB"/>
    <w:rsid w:val="00233882"/>
    <w:rsid w:val="002407B4"/>
    <w:rsid w:val="0024232E"/>
    <w:rsid w:val="00244016"/>
    <w:rsid w:val="002451E5"/>
    <w:rsid w:val="0024699B"/>
    <w:rsid w:val="00263303"/>
    <w:rsid w:val="0027193B"/>
    <w:rsid w:val="00271B0F"/>
    <w:rsid w:val="00285992"/>
    <w:rsid w:val="002A3A63"/>
    <w:rsid w:val="002A754B"/>
    <w:rsid w:val="002B224E"/>
    <w:rsid w:val="002B2FF7"/>
    <w:rsid w:val="002B4E48"/>
    <w:rsid w:val="002C68FE"/>
    <w:rsid w:val="002E0A06"/>
    <w:rsid w:val="002E109B"/>
    <w:rsid w:val="002E3469"/>
    <w:rsid w:val="002F1242"/>
    <w:rsid w:val="002F457C"/>
    <w:rsid w:val="00304E0B"/>
    <w:rsid w:val="00307B71"/>
    <w:rsid w:val="003113DA"/>
    <w:rsid w:val="00313320"/>
    <w:rsid w:val="003165EC"/>
    <w:rsid w:val="00317809"/>
    <w:rsid w:val="0032216D"/>
    <w:rsid w:val="0033155D"/>
    <w:rsid w:val="00333911"/>
    <w:rsid w:val="003414BA"/>
    <w:rsid w:val="00344C9F"/>
    <w:rsid w:val="00347FED"/>
    <w:rsid w:val="003513EB"/>
    <w:rsid w:val="003534E4"/>
    <w:rsid w:val="00355337"/>
    <w:rsid w:val="00363BDB"/>
    <w:rsid w:val="00377157"/>
    <w:rsid w:val="00387256"/>
    <w:rsid w:val="0039441C"/>
    <w:rsid w:val="003A1A1B"/>
    <w:rsid w:val="003A6514"/>
    <w:rsid w:val="003A6998"/>
    <w:rsid w:val="003B16BD"/>
    <w:rsid w:val="003B3C90"/>
    <w:rsid w:val="003C1080"/>
    <w:rsid w:val="003C2491"/>
    <w:rsid w:val="003C57E7"/>
    <w:rsid w:val="003D1F5F"/>
    <w:rsid w:val="003D7C5D"/>
    <w:rsid w:val="003E1543"/>
    <w:rsid w:val="003E250D"/>
    <w:rsid w:val="003F192D"/>
    <w:rsid w:val="003F5640"/>
    <w:rsid w:val="00411C21"/>
    <w:rsid w:val="00412556"/>
    <w:rsid w:val="004160F4"/>
    <w:rsid w:val="00417B7C"/>
    <w:rsid w:val="00421F65"/>
    <w:rsid w:val="0042480C"/>
    <w:rsid w:val="00432C59"/>
    <w:rsid w:val="00440029"/>
    <w:rsid w:val="0044130D"/>
    <w:rsid w:val="004507D5"/>
    <w:rsid w:val="0045097D"/>
    <w:rsid w:val="004535B0"/>
    <w:rsid w:val="004567B7"/>
    <w:rsid w:val="004648C9"/>
    <w:rsid w:val="00465C1B"/>
    <w:rsid w:val="00474F7B"/>
    <w:rsid w:val="00475CF7"/>
    <w:rsid w:val="00476E24"/>
    <w:rsid w:val="004774AA"/>
    <w:rsid w:val="004866DC"/>
    <w:rsid w:val="0049753C"/>
    <w:rsid w:val="004A1A01"/>
    <w:rsid w:val="004A5AA1"/>
    <w:rsid w:val="004B5AF0"/>
    <w:rsid w:val="004B62BB"/>
    <w:rsid w:val="004B7CFE"/>
    <w:rsid w:val="004C3367"/>
    <w:rsid w:val="004C34A8"/>
    <w:rsid w:val="004C3BEF"/>
    <w:rsid w:val="004C6F0B"/>
    <w:rsid w:val="004C7EA2"/>
    <w:rsid w:val="004D6AA8"/>
    <w:rsid w:val="004D6E89"/>
    <w:rsid w:val="004E49D1"/>
    <w:rsid w:val="004E589B"/>
    <w:rsid w:val="004E58BA"/>
    <w:rsid w:val="004E718C"/>
    <w:rsid w:val="004F5036"/>
    <w:rsid w:val="005126F2"/>
    <w:rsid w:val="00514202"/>
    <w:rsid w:val="0051786D"/>
    <w:rsid w:val="00520DA0"/>
    <w:rsid w:val="00521E5D"/>
    <w:rsid w:val="005238B2"/>
    <w:rsid w:val="005279E4"/>
    <w:rsid w:val="00527CD7"/>
    <w:rsid w:val="00530B4E"/>
    <w:rsid w:val="00536A5F"/>
    <w:rsid w:val="00536EFA"/>
    <w:rsid w:val="005402AA"/>
    <w:rsid w:val="005420D8"/>
    <w:rsid w:val="00542A72"/>
    <w:rsid w:val="005447EC"/>
    <w:rsid w:val="00551520"/>
    <w:rsid w:val="0055300F"/>
    <w:rsid w:val="00562195"/>
    <w:rsid w:val="00564F47"/>
    <w:rsid w:val="005673D4"/>
    <w:rsid w:val="00567E4D"/>
    <w:rsid w:val="00582A8D"/>
    <w:rsid w:val="00584D15"/>
    <w:rsid w:val="005906FD"/>
    <w:rsid w:val="0059360A"/>
    <w:rsid w:val="005A125F"/>
    <w:rsid w:val="005B0942"/>
    <w:rsid w:val="005B3442"/>
    <w:rsid w:val="005C0B1F"/>
    <w:rsid w:val="005C0D3B"/>
    <w:rsid w:val="005C1F91"/>
    <w:rsid w:val="005C4E09"/>
    <w:rsid w:val="005D38F5"/>
    <w:rsid w:val="005D3A74"/>
    <w:rsid w:val="005E5DAE"/>
    <w:rsid w:val="005F7AD8"/>
    <w:rsid w:val="006057D7"/>
    <w:rsid w:val="00606A27"/>
    <w:rsid w:val="006149CB"/>
    <w:rsid w:val="00614E9E"/>
    <w:rsid w:val="00620178"/>
    <w:rsid w:val="006227EF"/>
    <w:rsid w:val="00630BB4"/>
    <w:rsid w:val="00637E71"/>
    <w:rsid w:val="0064789D"/>
    <w:rsid w:val="006545F7"/>
    <w:rsid w:val="006630C3"/>
    <w:rsid w:val="0066629E"/>
    <w:rsid w:val="006762BB"/>
    <w:rsid w:val="006769A7"/>
    <w:rsid w:val="0067790E"/>
    <w:rsid w:val="006901C3"/>
    <w:rsid w:val="0069194F"/>
    <w:rsid w:val="0069219A"/>
    <w:rsid w:val="006929D6"/>
    <w:rsid w:val="00693C30"/>
    <w:rsid w:val="00694F2F"/>
    <w:rsid w:val="00696D64"/>
    <w:rsid w:val="00697707"/>
    <w:rsid w:val="006A1435"/>
    <w:rsid w:val="006A211F"/>
    <w:rsid w:val="006B3447"/>
    <w:rsid w:val="006B651C"/>
    <w:rsid w:val="006B6A47"/>
    <w:rsid w:val="006C551D"/>
    <w:rsid w:val="006C5A1D"/>
    <w:rsid w:val="006E138E"/>
    <w:rsid w:val="006E2390"/>
    <w:rsid w:val="006E4C67"/>
    <w:rsid w:val="006E5EB8"/>
    <w:rsid w:val="006F3CC0"/>
    <w:rsid w:val="006F593A"/>
    <w:rsid w:val="006F7B2B"/>
    <w:rsid w:val="007039A4"/>
    <w:rsid w:val="00714080"/>
    <w:rsid w:val="00723BA2"/>
    <w:rsid w:val="00725867"/>
    <w:rsid w:val="007270DE"/>
    <w:rsid w:val="0072729F"/>
    <w:rsid w:val="007352C1"/>
    <w:rsid w:val="00754D3A"/>
    <w:rsid w:val="0075630D"/>
    <w:rsid w:val="0076479A"/>
    <w:rsid w:val="007665CE"/>
    <w:rsid w:val="00775427"/>
    <w:rsid w:val="00781497"/>
    <w:rsid w:val="00782EE2"/>
    <w:rsid w:val="00784EAF"/>
    <w:rsid w:val="007852ED"/>
    <w:rsid w:val="007921BE"/>
    <w:rsid w:val="007940FB"/>
    <w:rsid w:val="00794336"/>
    <w:rsid w:val="0079499F"/>
    <w:rsid w:val="00795852"/>
    <w:rsid w:val="007B1E75"/>
    <w:rsid w:val="007B7B6E"/>
    <w:rsid w:val="007E488E"/>
    <w:rsid w:val="007F0E16"/>
    <w:rsid w:val="007F6A1E"/>
    <w:rsid w:val="0080479A"/>
    <w:rsid w:val="0081367A"/>
    <w:rsid w:val="008178DC"/>
    <w:rsid w:val="008212FF"/>
    <w:rsid w:val="00823ECC"/>
    <w:rsid w:val="00831877"/>
    <w:rsid w:val="008364D9"/>
    <w:rsid w:val="00842D8A"/>
    <w:rsid w:val="0084302C"/>
    <w:rsid w:val="00843697"/>
    <w:rsid w:val="008471A7"/>
    <w:rsid w:val="008473AA"/>
    <w:rsid w:val="0085007A"/>
    <w:rsid w:val="0085728A"/>
    <w:rsid w:val="008600F5"/>
    <w:rsid w:val="00860B69"/>
    <w:rsid w:val="00874E5D"/>
    <w:rsid w:val="00876941"/>
    <w:rsid w:val="00876BF2"/>
    <w:rsid w:val="008827D1"/>
    <w:rsid w:val="008A12BD"/>
    <w:rsid w:val="008A221A"/>
    <w:rsid w:val="008A26CE"/>
    <w:rsid w:val="008A5C04"/>
    <w:rsid w:val="008B6886"/>
    <w:rsid w:val="008C0A3E"/>
    <w:rsid w:val="008C3BD8"/>
    <w:rsid w:val="008D0353"/>
    <w:rsid w:val="008D451F"/>
    <w:rsid w:val="008D5700"/>
    <w:rsid w:val="008E040F"/>
    <w:rsid w:val="008E46AC"/>
    <w:rsid w:val="008F013F"/>
    <w:rsid w:val="0090462D"/>
    <w:rsid w:val="00905084"/>
    <w:rsid w:val="00905AAC"/>
    <w:rsid w:val="009174BC"/>
    <w:rsid w:val="00925281"/>
    <w:rsid w:val="0092656F"/>
    <w:rsid w:val="00926AB2"/>
    <w:rsid w:val="00932865"/>
    <w:rsid w:val="00932FFE"/>
    <w:rsid w:val="009405C9"/>
    <w:rsid w:val="0094265D"/>
    <w:rsid w:val="00943903"/>
    <w:rsid w:val="00947638"/>
    <w:rsid w:val="009551AD"/>
    <w:rsid w:val="00957A5A"/>
    <w:rsid w:val="00960E67"/>
    <w:rsid w:val="00962B0F"/>
    <w:rsid w:val="00963008"/>
    <w:rsid w:val="009676A3"/>
    <w:rsid w:val="0096791C"/>
    <w:rsid w:val="009741DD"/>
    <w:rsid w:val="00976E72"/>
    <w:rsid w:val="009846F9"/>
    <w:rsid w:val="0098680A"/>
    <w:rsid w:val="00992816"/>
    <w:rsid w:val="00992C11"/>
    <w:rsid w:val="00994A4D"/>
    <w:rsid w:val="009A4175"/>
    <w:rsid w:val="009A61E0"/>
    <w:rsid w:val="009B2C20"/>
    <w:rsid w:val="009B7863"/>
    <w:rsid w:val="009C028E"/>
    <w:rsid w:val="009C1BF9"/>
    <w:rsid w:val="009C2CFF"/>
    <w:rsid w:val="009C430F"/>
    <w:rsid w:val="009C4BC5"/>
    <w:rsid w:val="009D5E13"/>
    <w:rsid w:val="009E1BDD"/>
    <w:rsid w:val="009E1FF6"/>
    <w:rsid w:val="009E2F90"/>
    <w:rsid w:val="009E4253"/>
    <w:rsid w:val="009E5D00"/>
    <w:rsid w:val="009E5FD2"/>
    <w:rsid w:val="009F1030"/>
    <w:rsid w:val="009F12DD"/>
    <w:rsid w:val="009F399F"/>
    <w:rsid w:val="009F4113"/>
    <w:rsid w:val="009F49D9"/>
    <w:rsid w:val="00A0773C"/>
    <w:rsid w:val="00A10279"/>
    <w:rsid w:val="00A163CE"/>
    <w:rsid w:val="00A16E42"/>
    <w:rsid w:val="00A1729F"/>
    <w:rsid w:val="00A20553"/>
    <w:rsid w:val="00A21628"/>
    <w:rsid w:val="00A22268"/>
    <w:rsid w:val="00A31D41"/>
    <w:rsid w:val="00A34795"/>
    <w:rsid w:val="00A35A1B"/>
    <w:rsid w:val="00A36703"/>
    <w:rsid w:val="00A45621"/>
    <w:rsid w:val="00A45803"/>
    <w:rsid w:val="00A47D03"/>
    <w:rsid w:val="00A47ED6"/>
    <w:rsid w:val="00A51FE7"/>
    <w:rsid w:val="00A67DA4"/>
    <w:rsid w:val="00A7443D"/>
    <w:rsid w:val="00A74C56"/>
    <w:rsid w:val="00A74DD1"/>
    <w:rsid w:val="00A77646"/>
    <w:rsid w:val="00A8194D"/>
    <w:rsid w:val="00A846EE"/>
    <w:rsid w:val="00A92070"/>
    <w:rsid w:val="00A93D10"/>
    <w:rsid w:val="00A96871"/>
    <w:rsid w:val="00AB08B2"/>
    <w:rsid w:val="00AC17BF"/>
    <w:rsid w:val="00AC5647"/>
    <w:rsid w:val="00AC57FC"/>
    <w:rsid w:val="00AC75F1"/>
    <w:rsid w:val="00AD3585"/>
    <w:rsid w:val="00AD7224"/>
    <w:rsid w:val="00AE2C55"/>
    <w:rsid w:val="00AE43A8"/>
    <w:rsid w:val="00AF0353"/>
    <w:rsid w:val="00AF0F7D"/>
    <w:rsid w:val="00AF4E79"/>
    <w:rsid w:val="00AF60A1"/>
    <w:rsid w:val="00AF7DE8"/>
    <w:rsid w:val="00B02283"/>
    <w:rsid w:val="00B12A04"/>
    <w:rsid w:val="00B221C1"/>
    <w:rsid w:val="00B22DDE"/>
    <w:rsid w:val="00B277BE"/>
    <w:rsid w:val="00B305DA"/>
    <w:rsid w:val="00B35586"/>
    <w:rsid w:val="00B42B64"/>
    <w:rsid w:val="00B42FA3"/>
    <w:rsid w:val="00B477DD"/>
    <w:rsid w:val="00B52689"/>
    <w:rsid w:val="00B5330A"/>
    <w:rsid w:val="00B633B4"/>
    <w:rsid w:val="00B63994"/>
    <w:rsid w:val="00B6689A"/>
    <w:rsid w:val="00B677C0"/>
    <w:rsid w:val="00B72429"/>
    <w:rsid w:val="00B7573D"/>
    <w:rsid w:val="00B9271F"/>
    <w:rsid w:val="00B9580F"/>
    <w:rsid w:val="00BA4BBC"/>
    <w:rsid w:val="00BA522A"/>
    <w:rsid w:val="00BA576C"/>
    <w:rsid w:val="00BA6DC7"/>
    <w:rsid w:val="00BB4212"/>
    <w:rsid w:val="00BB4500"/>
    <w:rsid w:val="00BB7D32"/>
    <w:rsid w:val="00BD1DD4"/>
    <w:rsid w:val="00BD28E8"/>
    <w:rsid w:val="00BD4689"/>
    <w:rsid w:val="00BE3F8E"/>
    <w:rsid w:val="00BF03A0"/>
    <w:rsid w:val="00BF1997"/>
    <w:rsid w:val="00BF1EA2"/>
    <w:rsid w:val="00C02FC5"/>
    <w:rsid w:val="00C058FF"/>
    <w:rsid w:val="00C1181A"/>
    <w:rsid w:val="00C12C1E"/>
    <w:rsid w:val="00C14B3D"/>
    <w:rsid w:val="00C20C90"/>
    <w:rsid w:val="00C2570B"/>
    <w:rsid w:val="00C30AD0"/>
    <w:rsid w:val="00C325F7"/>
    <w:rsid w:val="00C515BB"/>
    <w:rsid w:val="00C541A4"/>
    <w:rsid w:val="00C57654"/>
    <w:rsid w:val="00C641CD"/>
    <w:rsid w:val="00C6658E"/>
    <w:rsid w:val="00C76CC9"/>
    <w:rsid w:val="00C84EEA"/>
    <w:rsid w:val="00C90638"/>
    <w:rsid w:val="00C91DB4"/>
    <w:rsid w:val="00CA0A39"/>
    <w:rsid w:val="00CA2B70"/>
    <w:rsid w:val="00CB1C2D"/>
    <w:rsid w:val="00CB233B"/>
    <w:rsid w:val="00CB2CC0"/>
    <w:rsid w:val="00CB45F8"/>
    <w:rsid w:val="00CC0718"/>
    <w:rsid w:val="00CC4F6A"/>
    <w:rsid w:val="00CC73D8"/>
    <w:rsid w:val="00CD5FE0"/>
    <w:rsid w:val="00CE1C3A"/>
    <w:rsid w:val="00CE46E8"/>
    <w:rsid w:val="00CF02A5"/>
    <w:rsid w:val="00CF10F1"/>
    <w:rsid w:val="00D0272B"/>
    <w:rsid w:val="00D02899"/>
    <w:rsid w:val="00D109A3"/>
    <w:rsid w:val="00D11028"/>
    <w:rsid w:val="00D1411F"/>
    <w:rsid w:val="00D16F8A"/>
    <w:rsid w:val="00D17546"/>
    <w:rsid w:val="00D17818"/>
    <w:rsid w:val="00D17DB9"/>
    <w:rsid w:val="00D2319C"/>
    <w:rsid w:val="00D260D0"/>
    <w:rsid w:val="00D33922"/>
    <w:rsid w:val="00D36306"/>
    <w:rsid w:val="00D374B7"/>
    <w:rsid w:val="00D419B1"/>
    <w:rsid w:val="00D43CCE"/>
    <w:rsid w:val="00D53B4B"/>
    <w:rsid w:val="00D6152D"/>
    <w:rsid w:val="00D63FE0"/>
    <w:rsid w:val="00D658A5"/>
    <w:rsid w:val="00D659F8"/>
    <w:rsid w:val="00D66DFB"/>
    <w:rsid w:val="00D67F41"/>
    <w:rsid w:val="00D705A2"/>
    <w:rsid w:val="00D70748"/>
    <w:rsid w:val="00D72A80"/>
    <w:rsid w:val="00D74A87"/>
    <w:rsid w:val="00D74FA0"/>
    <w:rsid w:val="00DB0948"/>
    <w:rsid w:val="00DC1BA1"/>
    <w:rsid w:val="00DC7A20"/>
    <w:rsid w:val="00DD2CBA"/>
    <w:rsid w:val="00DD6FAC"/>
    <w:rsid w:val="00DE3F38"/>
    <w:rsid w:val="00DF0739"/>
    <w:rsid w:val="00DF607C"/>
    <w:rsid w:val="00E07C99"/>
    <w:rsid w:val="00E1651F"/>
    <w:rsid w:val="00E249ED"/>
    <w:rsid w:val="00E32464"/>
    <w:rsid w:val="00E34E11"/>
    <w:rsid w:val="00E43142"/>
    <w:rsid w:val="00E43A56"/>
    <w:rsid w:val="00E53435"/>
    <w:rsid w:val="00E5489D"/>
    <w:rsid w:val="00E60966"/>
    <w:rsid w:val="00E65772"/>
    <w:rsid w:val="00E65C1D"/>
    <w:rsid w:val="00E71454"/>
    <w:rsid w:val="00E71FF1"/>
    <w:rsid w:val="00E82C93"/>
    <w:rsid w:val="00EA0CF5"/>
    <w:rsid w:val="00EB15AD"/>
    <w:rsid w:val="00EB7F1C"/>
    <w:rsid w:val="00EC02A7"/>
    <w:rsid w:val="00EC051C"/>
    <w:rsid w:val="00EC09B5"/>
    <w:rsid w:val="00EC2473"/>
    <w:rsid w:val="00ED1CCA"/>
    <w:rsid w:val="00ED232B"/>
    <w:rsid w:val="00EE6563"/>
    <w:rsid w:val="00EE6A7C"/>
    <w:rsid w:val="00EF77E4"/>
    <w:rsid w:val="00F01317"/>
    <w:rsid w:val="00F074FD"/>
    <w:rsid w:val="00F1536A"/>
    <w:rsid w:val="00F17C61"/>
    <w:rsid w:val="00F23FBE"/>
    <w:rsid w:val="00F248D5"/>
    <w:rsid w:val="00F25CFC"/>
    <w:rsid w:val="00F36DD7"/>
    <w:rsid w:val="00F37132"/>
    <w:rsid w:val="00F420A2"/>
    <w:rsid w:val="00F426A2"/>
    <w:rsid w:val="00F435C5"/>
    <w:rsid w:val="00F4614D"/>
    <w:rsid w:val="00F60A27"/>
    <w:rsid w:val="00F64E46"/>
    <w:rsid w:val="00F72B08"/>
    <w:rsid w:val="00F85993"/>
    <w:rsid w:val="00F85C91"/>
    <w:rsid w:val="00F86B25"/>
    <w:rsid w:val="00F86FF0"/>
    <w:rsid w:val="00F93141"/>
    <w:rsid w:val="00F940E7"/>
    <w:rsid w:val="00F9667B"/>
    <w:rsid w:val="00FA172E"/>
    <w:rsid w:val="00FB23CD"/>
    <w:rsid w:val="00FB5A45"/>
    <w:rsid w:val="00FB6075"/>
    <w:rsid w:val="00FC036C"/>
    <w:rsid w:val="00FC29FC"/>
    <w:rsid w:val="00FD15F2"/>
    <w:rsid w:val="00FD4149"/>
    <w:rsid w:val="00FD5045"/>
    <w:rsid w:val="00FD7769"/>
    <w:rsid w:val="00FE1DF9"/>
    <w:rsid w:val="00FE5D1D"/>
    <w:rsid w:val="00FF41B3"/>
    <w:rsid w:val="00FF7FC3"/>
    <w:rsid w:val="2439F359"/>
    <w:rsid w:val="574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6094"/>
  <w15:chartTrackingRefBased/>
  <w15:docId w15:val="{B018150C-B0E7-406B-BACE-2492FA7C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66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link w:val="Heading1Char"/>
    <w:uiPriority w:val="9"/>
    <w:qFormat/>
    <w:rsid w:val="00943903"/>
    <w:pPr>
      <w:spacing w:before="1320" w:after="200"/>
      <w:contextualSpacing/>
      <w:outlineLvl w:val="0"/>
    </w:pPr>
    <w:rPr>
      <w:rFonts w:cs="Tahoma"/>
      <w:b/>
      <w:sz w:val="24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5A125F"/>
    <w:pPr>
      <w:keepNext/>
      <w:keepLines/>
      <w:spacing w:before="960" w:after="200" w:line="360" w:lineRule="auto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BF2"/>
    <w:pPr>
      <w:keepNext/>
      <w:keepLines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2A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03"/>
    <w:rPr>
      <w:rFonts w:ascii="Arial" w:hAnsi="Arial" w:cs="Tahoma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125F"/>
    <w:rPr>
      <w:rFonts w:ascii="Arial" w:eastAsiaTheme="majorEastAsia" w:hAnsi="Arial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BF2"/>
    <w:rPr>
      <w:rFonts w:ascii="Arial" w:eastAsiaTheme="majorEastAsia" w:hAnsi="Arial" w:cstheme="majorBidi"/>
      <w:b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5C91"/>
    <w:pPr>
      <w:spacing w:after="200" w:line="276" w:lineRule="auto"/>
      <w:ind w:left="1588" w:right="4536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85C91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F85C91"/>
    <w:pPr>
      <w:spacing w:before="480" w:line="800" w:lineRule="exact"/>
      <w:ind w:left="1588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F85C91"/>
    <w:rPr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536A"/>
    <w:rPr>
      <w:color w:val="808080"/>
    </w:rPr>
  </w:style>
  <w:style w:type="table" w:styleId="TableGrid">
    <w:name w:val="Table Grid"/>
    <w:basedOn w:val="TableNormal"/>
    <w:uiPriority w:val="39"/>
    <w:rsid w:val="009C4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uiPriority w:val="1"/>
    <w:qFormat/>
    <w:rsid w:val="00C12C1E"/>
    <w:rPr>
      <w:b/>
      <w:sz w:val="18"/>
    </w:rPr>
  </w:style>
  <w:style w:type="character" w:styleId="Hyperlink">
    <w:name w:val="Hyperlink"/>
    <w:basedOn w:val="DefaultParagraphFont"/>
    <w:uiPriority w:val="99"/>
    <w:unhideWhenUsed/>
    <w:rsid w:val="00992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1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259BD"/>
    <w:rPr>
      <w:rFonts w:cstheme="minorBid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FE0"/>
    <w:pPr>
      <w:keepNext/>
      <w:keepLines/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72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E6563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E6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1A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0DA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99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table" w:styleId="PlainTable1">
    <w:name w:val="Plain Table 1"/>
    <w:basedOn w:val="TableNormal"/>
    <w:uiPriority w:val="41"/>
    <w:rsid w:val="00B355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icmdevops1:8080/tfs/DefaultCollection/Infeed700%20Python%20%20SSRS/_git/Infeed700%20Python%20%20SS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asilva\AppData\Roaming\Microsoft\Templates\Science%20fair%20planner.dotx" TargetMode="External"/></Relationship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B804FD-3EBA-4B58-9B4D-FBA6D78B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5735F6-70C5-4171-8BCF-FB4E3B7A1E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0E48DC-A991-4FEB-86BE-6164FD80A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BBF151D5-7CED-4FB3-AB09-8ED0DA2B1DE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planner.dotx</Template>
  <TotalTime>5886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icm computer systre,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I7DW: Python Streamlit – GIT X Azure devops</dc:subject>
  <dc:creator>ICM COMPUTER SYSTEMS LIMITED</dc:creator>
  <cp:keywords/>
  <dc:description/>
  <cp:lastModifiedBy>Nicolas Da Silva</cp:lastModifiedBy>
  <cp:revision>230</cp:revision>
  <cp:lastPrinted>2024-11-18T11:03:00Z</cp:lastPrinted>
  <dcterms:created xsi:type="dcterms:W3CDTF">2024-04-11T14:28:00Z</dcterms:created>
  <dcterms:modified xsi:type="dcterms:W3CDTF">2024-11-18T15:09:00Z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