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hAnsi="Calibri" w:cs="Calibri"/>
          <w:szCs w:val="22"/>
        </w:rPr>
        <w:id w:val="-288050930"/>
        <w:docPartObj>
          <w:docPartGallery w:val="Cover Pages"/>
          <w:docPartUnique/>
        </w:docPartObj>
      </w:sdtPr>
      <w:sdtEndPr>
        <w:rPr>
          <w:i/>
          <w:iCs/>
        </w:rPr>
      </w:sdtEndPr>
      <w:sdtContent>
        <w:p w14:paraId="16D0A8E8" w14:textId="279E1A7C" w:rsidR="000259BD" w:rsidRPr="00925281" w:rsidRDefault="000259BD" w:rsidP="00564F47">
          <w:pPr>
            <w:rPr>
              <w:rFonts w:ascii="Calibri" w:hAnsi="Calibri" w:cs="Calibri"/>
              <w:szCs w:val="22"/>
            </w:rPr>
          </w:pPr>
        </w:p>
        <w:p w14:paraId="04440B73" w14:textId="399BC3FF" w:rsidR="000259BD" w:rsidRPr="00925281" w:rsidRDefault="007665CE" w:rsidP="00564F47">
          <w:pPr>
            <w:rPr>
              <w:rFonts w:ascii="Calibri" w:hAnsi="Calibri" w:cs="Calibri"/>
              <w:i/>
              <w:iCs/>
              <w:szCs w:val="22"/>
            </w:rPr>
          </w:pPr>
          <w:r w:rsidRPr="00925281">
            <w:rPr>
              <w:rFonts w:ascii="Calibri" w:hAnsi="Calibri" w:cs="Calibri"/>
              <w:noProof/>
              <w:szCs w:val="22"/>
            </w:rPr>
            <w:drawing>
              <wp:anchor distT="0" distB="0" distL="114300" distR="114300" simplePos="0" relativeHeight="251682816" behindDoc="1" locked="0" layoutInCell="1" allowOverlap="1" wp14:anchorId="3CCE9DBE" wp14:editId="3656F936">
                <wp:simplePos x="0" y="0"/>
                <wp:positionH relativeFrom="margin">
                  <wp:posOffset>5976849</wp:posOffset>
                </wp:positionH>
                <wp:positionV relativeFrom="paragraph">
                  <wp:posOffset>7625156</wp:posOffset>
                </wp:positionV>
                <wp:extent cx="1013275" cy="592532"/>
                <wp:effectExtent l="0" t="0" r="0" b="0"/>
                <wp:wrapNone/>
                <wp:docPr id="869778952" name="Picture 6" descr="Streamlit: Build a Web App in minutes - Flowy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eamlit: Build a Web App in minutes - Flowy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3275" cy="5925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25281">
            <w:rPr>
              <w:rFonts w:ascii="Calibri" w:hAnsi="Calibri" w:cs="Calibri"/>
              <w:noProof/>
              <w:szCs w:val="22"/>
            </w:rPr>
            <w:drawing>
              <wp:anchor distT="0" distB="0" distL="114300" distR="114300" simplePos="0" relativeHeight="251674624" behindDoc="0" locked="0" layoutInCell="1" allowOverlap="1" wp14:anchorId="574074BF" wp14:editId="49DE2DBA">
                <wp:simplePos x="0" y="0"/>
                <wp:positionH relativeFrom="margin">
                  <wp:posOffset>6045327</wp:posOffset>
                </wp:positionH>
                <wp:positionV relativeFrom="paragraph">
                  <wp:posOffset>8225434</wp:posOffset>
                </wp:positionV>
                <wp:extent cx="885825" cy="738188"/>
                <wp:effectExtent l="0" t="0" r="0" b="5080"/>
                <wp:wrapNone/>
                <wp:docPr id="1541040843" name="Picture 1" descr="A green and black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8730171" name="Picture 1" descr="A green and black logo&#10;&#10;Description automatically generated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7381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259BD" w:rsidRPr="00925281">
            <w:rPr>
              <w:rFonts w:ascii="Calibri" w:hAnsi="Calibri" w:cs="Calibri"/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4783AD1" wp14:editId="22B6605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1401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F494308" w14:textId="49DCE5EB" w:rsidR="00EC02A7" w:rsidRDefault="00DD6FAC" w:rsidP="00564F47">
                                  <w:r w:rsidRPr="00DD6FAC">
                                    <w:t>New Reporting Tool Implementation Using Python Streamlit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4783AD1" id="Group 28" o:spid="_x0000_s1026" style="position:absolute;left:0;text-align:left;margin-left:0;margin-top:0;width:540pt;height:556.55pt;z-index:-25164697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D1xMAQaAUA&#10;ALE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" adj="-11796480,,5400" path="m,c,644,,644,,644v23,6,62,14,113,21c250,685,476,700,720,644v,-27,,-27,,-27c720,,720,,720,,,,,,,e" fillcolor="#01401c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F494308" w14:textId="49DCE5EB" w:rsidR="00EC02A7" w:rsidRDefault="00DD6FAC" w:rsidP="00564F47">
                            <w:r w:rsidRPr="00DD6FAC">
                              <w:t>New Reporting Tool Implementation Using Python Streamlit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0259BD" w:rsidRPr="00925281">
            <w:rPr>
              <w:rFonts w:ascii="Calibri" w:hAnsi="Calibri" w:cs="Calibri"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686FA93" wp14:editId="6347D94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E75841" w14:textId="7E76B9CF" w:rsidR="000259BD" w:rsidRDefault="000259BD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</w:rPr>
                                  <w:t>I</w:t>
                                </w:r>
                                <w:r w:rsidRPr="000259BD">
                                  <w:rPr>
                                    <w:caps/>
                                    <w:color w:val="7F7F7F" w:themeColor="text1" w:themeTint="80"/>
                                  </w:rPr>
                                  <w:t>CM Computer Systems Limited</w:t>
                                </w:r>
                                <w:r w:rsidR="007B7B6E">
                                  <w:rPr>
                                    <w:caps/>
                                    <w:color w:val="7F7F7F" w:themeColor="text1" w:themeTint="80"/>
                                  </w:rPr>
                                  <w:t xml:space="preserve"> </w:t>
                                </w:r>
                                <w:r w:rsidR="00D74FA0">
                                  <w:rPr>
                                    <w:caps/>
                                    <w:color w:val="7F7F7F" w:themeColor="text1" w:themeTint="80"/>
                                  </w:rPr>
                                  <w:t>–</w:t>
                                </w:r>
                                <w:r w:rsidR="007B7B6E">
                                  <w:rPr>
                                    <w:caps/>
                                    <w:color w:val="7F7F7F" w:themeColor="text1" w:themeTint="80"/>
                                  </w:rPr>
                                  <w:t xml:space="preserve"> </w:t>
                                </w:r>
                                <w:r w:rsidR="00D74FA0">
                                  <w:rPr>
                                    <w:caps/>
                                    <w:color w:val="7F7F7F" w:themeColor="text1" w:themeTint="80"/>
                                  </w:rPr>
                                  <w:t xml:space="preserve">VER </w:t>
                                </w:r>
                                <w:r w:rsidR="007B7B6E">
                                  <w:rPr>
                                    <w:caps/>
                                    <w:color w:val="7F7F7F" w:themeColor="text1" w:themeTint="80"/>
                                  </w:rPr>
                                  <w:t>2024</w:t>
                                </w:r>
                                <w:r w:rsidR="009F399F">
                                  <w:rPr>
                                    <w:caps/>
                                    <w:color w:val="7F7F7F" w:themeColor="text1" w:themeTint="80"/>
                                  </w:rPr>
                                  <w:t>1</w:t>
                                </w:r>
                                <w:r w:rsidR="001A48A1">
                                  <w:rPr>
                                    <w:caps/>
                                    <w:color w:val="7F7F7F" w:themeColor="text1" w:themeTint="80"/>
                                  </w:rPr>
                                  <w:t>118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86FA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left:0;text-align:left;margin-left:0;margin-top:0;width:453pt;height:11.5pt;z-index:25167257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14E75841" w14:textId="7E76B9CF" w:rsidR="000259BD" w:rsidRDefault="000259BD">
                          <w:pPr>
                            <w:pStyle w:val="NoSpacing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</w:rPr>
                            <w:t>I</w:t>
                          </w:r>
                          <w:r w:rsidRPr="000259BD">
                            <w:rPr>
                              <w:caps/>
                              <w:color w:val="7F7F7F" w:themeColor="text1" w:themeTint="80"/>
                            </w:rPr>
                            <w:t>CM Computer Systems Limited</w:t>
                          </w:r>
                          <w:r w:rsidR="007B7B6E">
                            <w:rPr>
                              <w:caps/>
                              <w:color w:val="7F7F7F" w:themeColor="text1" w:themeTint="80"/>
                            </w:rPr>
                            <w:t xml:space="preserve"> </w:t>
                          </w:r>
                          <w:r w:rsidR="00D74FA0">
                            <w:rPr>
                              <w:caps/>
                              <w:color w:val="7F7F7F" w:themeColor="text1" w:themeTint="80"/>
                            </w:rPr>
                            <w:t>–</w:t>
                          </w:r>
                          <w:r w:rsidR="007B7B6E">
                            <w:rPr>
                              <w:caps/>
                              <w:color w:val="7F7F7F" w:themeColor="text1" w:themeTint="80"/>
                            </w:rPr>
                            <w:t xml:space="preserve"> </w:t>
                          </w:r>
                          <w:r w:rsidR="00D74FA0">
                            <w:rPr>
                              <w:caps/>
                              <w:color w:val="7F7F7F" w:themeColor="text1" w:themeTint="80"/>
                            </w:rPr>
                            <w:t xml:space="preserve">VER </w:t>
                          </w:r>
                          <w:r w:rsidR="007B7B6E">
                            <w:rPr>
                              <w:caps/>
                              <w:color w:val="7F7F7F" w:themeColor="text1" w:themeTint="80"/>
                            </w:rPr>
                            <w:t>2024</w:t>
                          </w:r>
                          <w:r w:rsidR="009F399F">
                            <w:rPr>
                              <w:caps/>
                              <w:color w:val="7F7F7F" w:themeColor="text1" w:themeTint="80"/>
                            </w:rPr>
                            <w:t>1</w:t>
                          </w:r>
                          <w:r w:rsidR="001A48A1">
                            <w:rPr>
                              <w:caps/>
                              <w:color w:val="7F7F7F" w:themeColor="text1" w:themeTint="80"/>
                            </w:rPr>
                            <w:t>118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0259BD" w:rsidRPr="00925281">
            <w:rPr>
              <w:rFonts w:ascii="Calibri" w:hAnsi="Calibri" w:cs="Calibri"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5668617F" wp14:editId="7D712F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en-IE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7E68302" w14:textId="330148BF" w:rsidR="000259BD" w:rsidRPr="00EF77E4" w:rsidRDefault="003165E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en-IE"/>
                                      </w:rPr>
                                    </w:pPr>
                                    <w:r w:rsidRPr="003165EC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en-IE"/>
                                      </w:rPr>
                                      <w:t xml:space="preserve">I7DW: </w:t>
                                    </w:r>
                                    <w:r w:rsidR="008212FF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en-IE"/>
                                      </w:rPr>
                                      <w:t>n</w:t>
                                    </w:r>
                                    <w:r w:rsidRPr="003165EC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en-IE"/>
                                      </w:rPr>
                                      <w:t>ew Reporting Tool Implementation Using Python Streamlit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  <w:lang w:val="en-IE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13CA6C9" w14:textId="4169F4AA" w:rsidR="000259BD" w:rsidRPr="00EF77E4" w:rsidRDefault="0038725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  <w:lang w:val="en-IE"/>
                                      </w:rPr>
                                    </w:pPr>
                                    <w:r w:rsidRPr="00EF77E4"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  <w:lang w:val="en-IE"/>
                                      </w:rPr>
                                      <w:t>ICM COMPUTER SYSTEMS LIMITED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68617F" id="Text Box 30" o:spid="_x0000_s1030" type="#_x0000_t202" style="position:absolute;left:0;text-align:left;margin-left:0;margin-top:0;width:453pt;height:38.15pt;z-index:25167155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en-IE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7E68302" w14:textId="330148BF" w:rsidR="000259BD" w:rsidRPr="00EF77E4" w:rsidRDefault="003165E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en-IE"/>
                                </w:rPr>
                              </w:pPr>
                              <w:r w:rsidRPr="003165EC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en-IE"/>
                                </w:rPr>
                                <w:t xml:space="preserve">I7DW: </w:t>
                              </w:r>
                              <w:r w:rsidR="008212FF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en-IE"/>
                                </w:rPr>
                                <w:t>n</w:t>
                              </w:r>
                              <w:r w:rsidRPr="003165EC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en-IE"/>
                                </w:rPr>
                                <w:t>ew Reporting Tool Implementation Using Python Streamlit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  <w:lang w:val="en-IE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13CA6C9" w14:textId="4169F4AA" w:rsidR="000259BD" w:rsidRPr="00EF77E4" w:rsidRDefault="0038725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  <w:lang w:val="en-IE"/>
                                </w:rPr>
                              </w:pPr>
                              <w:r w:rsidRPr="00EF77E4"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  <w:lang w:val="en-IE"/>
                                </w:rPr>
                                <w:t>ICM COMPUTER SYSTEMS LIMITED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259BD" w:rsidRPr="00925281">
            <w:rPr>
              <w:rFonts w:ascii="Calibri" w:hAnsi="Calibri" w:cs="Calibri"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A2552D0" wp14:editId="04E6F5C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0AB1F6" w14:textId="06821E85" w:rsidR="000259BD" w:rsidRDefault="000259BD" w:rsidP="00AF60A1">
                                    <w:pPr>
                                      <w:pStyle w:val="NoSpacing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A2552D0" id="Rectangle 31" o:spid="_x0000_s1031" style="position:absolute;left:0;text-align:left;margin-left:-4.4pt;margin-top:0;width:46.8pt;height:77.75pt;z-index:25167052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0AB1F6" w14:textId="06821E85" w:rsidR="000259BD" w:rsidRDefault="000259BD" w:rsidP="00AF60A1">
                              <w:pPr>
                                <w:pStyle w:val="NoSpacing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0259BD" w:rsidRPr="00925281">
            <w:rPr>
              <w:rFonts w:ascii="Calibri" w:hAnsi="Calibri" w:cs="Calibri"/>
              <w:i/>
              <w:iCs/>
              <w:szCs w:val="22"/>
            </w:rPr>
            <w:br w:type="page"/>
          </w:r>
        </w:p>
      </w:sdtContent>
    </w:sdt>
    <w:sdt>
      <w:sdtPr>
        <w:rPr>
          <w:rFonts w:ascii="Calibri" w:eastAsiaTheme="minorHAnsi" w:hAnsi="Calibri" w:cs="Calibri"/>
          <w:color w:val="auto"/>
          <w:sz w:val="22"/>
          <w:szCs w:val="22"/>
        </w:rPr>
        <w:id w:val="-1622527927"/>
        <w:docPartObj>
          <w:docPartGallery w:val="Table of Contents"/>
          <w:docPartUnique/>
        </w:docPartObj>
      </w:sdtPr>
      <w:sdtEndPr>
        <w:rPr>
          <w:noProof/>
          <w:highlight w:val="green"/>
        </w:rPr>
      </w:sdtEndPr>
      <w:sdtContent>
        <w:p w14:paraId="42CDB0CF" w14:textId="3651B27D" w:rsidR="00DD2CBA" w:rsidRPr="00925281" w:rsidRDefault="00DD2CBA" w:rsidP="00564F47">
          <w:pPr>
            <w:pStyle w:val="TOCHeading"/>
            <w:rPr>
              <w:rFonts w:ascii="Calibri" w:hAnsi="Calibri" w:cs="Calibri"/>
              <w:sz w:val="22"/>
              <w:szCs w:val="22"/>
            </w:rPr>
          </w:pPr>
          <w:r w:rsidRPr="00925281">
            <w:rPr>
              <w:rFonts w:ascii="Calibri" w:hAnsi="Calibri" w:cs="Calibri"/>
              <w:sz w:val="22"/>
              <w:szCs w:val="22"/>
            </w:rPr>
            <w:t>Table of Contents</w:t>
          </w:r>
        </w:p>
        <w:p w14:paraId="50B57C3C" w14:textId="70742105" w:rsidR="00775427" w:rsidRDefault="00DD2CBA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r w:rsidRPr="00925281">
            <w:rPr>
              <w:rFonts w:ascii="Calibri" w:hAnsi="Calibri" w:cs="Calibri"/>
              <w:szCs w:val="22"/>
              <w:highlight w:val="green"/>
            </w:rPr>
            <w:fldChar w:fldCharType="begin"/>
          </w:r>
          <w:r w:rsidRPr="00925281">
            <w:rPr>
              <w:rFonts w:ascii="Calibri" w:hAnsi="Calibri" w:cs="Calibri"/>
              <w:szCs w:val="22"/>
              <w:highlight w:val="green"/>
            </w:rPr>
            <w:instrText xml:space="preserve"> TOC \o "1-3" \h \z \u </w:instrText>
          </w:r>
          <w:r w:rsidRPr="00925281">
            <w:rPr>
              <w:rFonts w:ascii="Calibri" w:hAnsi="Calibri" w:cs="Calibri"/>
              <w:szCs w:val="22"/>
              <w:highlight w:val="green"/>
            </w:rPr>
            <w:fldChar w:fldCharType="separate"/>
          </w:r>
          <w:hyperlink w:anchor="_Toc182820015" w:history="1">
            <w:r w:rsidR="00775427"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1. Overview</w:t>
            </w:r>
            <w:r w:rsidR="00775427">
              <w:rPr>
                <w:noProof/>
                <w:webHidden/>
              </w:rPr>
              <w:tab/>
            </w:r>
            <w:r w:rsidR="00775427">
              <w:rPr>
                <w:noProof/>
                <w:webHidden/>
              </w:rPr>
              <w:fldChar w:fldCharType="begin"/>
            </w:r>
            <w:r w:rsidR="00775427">
              <w:rPr>
                <w:noProof/>
                <w:webHidden/>
              </w:rPr>
              <w:instrText xml:space="preserve"> PAGEREF _Toc182820015 \h </w:instrText>
            </w:r>
            <w:r w:rsidR="00775427">
              <w:rPr>
                <w:noProof/>
                <w:webHidden/>
              </w:rPr>
            </w:r>
            <w:r w:rsidR="00775427"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1</w:t>
            </w:r>
            <w:r w:rsidR="00775427">
              <w:rPr>
                <w:noProof/>
                <w:webHidden/>
              </w:rPr>
              <w:fldChar w:fldCharType="end"/>
            </w:r>
          </w:hyperlink>
        </w:p>
        <w:p w14:paraId="5D6BE1B0" w14:textId="7406CA1A" w:rsidR="00775427" w:rsidRDefault="0077542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16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2. Installation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DF941" w14:textId="4595136D" w:rsidR="00775427" w:rsidRDefault="0077542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17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2.1 Choose an Installation Directory: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FDDB3" w14:textId="2976A4D5" w:rsidR="00775427" w:rsidRDefault="0077542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18" w:history="1">
            <w:r w:rsidRPr="00717010">
              <w:rPr>
                <w:rStyle w:val="Hyperlink"/>
                <w:rFonts w:ascii="Calibri" w:hAnsi="Calibri" w:cs="Calibri"/>
                <w:noProof/>
              </w:rPr>
              <w:t>2.1.1 Decide where you want the application files to be installed</w:t>
            </w:r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8E083" w14:textId="1F7B9169" w:rsidR="00775427" w:rsidRDefault="0077542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19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2.1.2 Move and Extract the ZIP Folder: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9DC2E" w14:textId="51186DFF" w:rsidR="00775427" w:rsidRDefault="0077542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20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2.2.3 Navigate to the Extracted Folder: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09B57" w14:textId="1BE2DA44" w:rsidR="00775427" w:rsidRDefault="0077542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21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3. Installing Python: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42F26" w14:textId="610ED491" w:rsidR="00775427" w:rsidRDefault="0077542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22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4 Set up the Config.toml and Screts.toml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196C7" w14:textId="6F0CAC60" w:rsidR="00775427" w:rsidRDefault="0077542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23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4.1 Open the secrets.toml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21F32" w14:textId="64EE90A6" w:rsidR="00775427" w:rsidRDefault="0077542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24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4.2 Update the secrets_tla.toml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37EE9" w14:textId="632CC627" w:rsidR="00775427" w:rsidRDefault="0077542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25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5.Run the Setup Batch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85788" w14:textId="5F11CD75" w:rsidR="00775427" w:rsidRDefault="0077542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26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6. Access the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2E0AA" w14:textId="3386F634" w:rsidR="00775427" w:rsidRDefault="0077542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27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7. Setting Up of Streamlit Apps on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18E95" w14:textId="2253CB9A" w:rsidR="00775427" w:rsidRDefault="0077542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28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7.1 Step 1: Create a Batch Script to Run Streamlit Apps in the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7C625" w14:textId="0FA56880" w:rsidR="00775427" w:rsidRDefault="0077542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29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7.1.1 Creating the .bat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92F04" w14:textId="304F47EF" w:rsidR="00775427" w:rsidRDefault="0077542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30" w:history="1">
            <w:r w:rsidRPr="00717010">
              <w:rPr>
                <w:rStyle w:val="Hyperlink"/>
                <w:rFonts w:ascii="Calibri" w:hAnsi="Calibri" w:cs="Calibri"/>
                <w:noProof/>
              </w:rPr>
              <w:t>7.1.</w:t>
            </w:r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2. Save the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D816D" w14:textId="20195634" w:rsidR="00775427" w:rsidRDefault="0077542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31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7.2 Step 2: Set Up Task Scheduler to Run the Script at 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AE554" w14:textId="1297064D" w:rsidR="00775427" w:rsidRDefault="00775427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32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7.2.1. Opening the task Scheduler.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C79DF" w14:textId="1EFEA0D0" w:rsidR="00775427" w:rsidRDefault="0077542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33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7.3 Step 3: Create a 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C2CE3" w14:textId="30FB5F19" w:rsidR="00775427" w:rsidRDefault="0077542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34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7.4 Step 4: Configure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2E83D" w14:textId="4EAA680C" w:rsidR="00775427" w:rsidRDefault="0077542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35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7.5 Step 5: Configure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45BF5" w14:textId="49F145EB" w:rsidR="00775427" w:rsidRDefault="0077542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36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7.6 Step 6: Test the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879C8" w14:textId="4890B65B" w:rsidR="00775427" w:rsidRDefault="0077542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37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8. Configure Inbound Rules in Windows 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4B4D7" w14:textId="7D9D6AEE" w:rsidR="00775427" w:rsidRDefault="0077542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38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9. Required Software and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A6503" w14:textId="1FC56BB8" w:rsidR="00775427" w:rsidRDefault="0077542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39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9.1. Python: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1F3D0" w14:textId="7B8B9C09" w:rsidR="00775427" w:rsidRDefault="0077542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40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9.2 pip (Python Package Installer):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35698" w14:textId="0394AFE7" w:rsidR="00775427" w:rsidRDefault="0077542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41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9.3. Pre-downloaded Python Dependencies (.whl files):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DCB94" w14:textId="278AA522" w:rsidR="00775427" w:rsidRDefault="0077542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42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9. 4. Streamlit: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7B5BF" w14:textId="19324E84" w:rsidR="00775427" w:rsidRDefault="0077542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43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10. Python Naming Conventions and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43714" w14:textId="67946B5F" w:rsidR="00775427" w:rsidRDefault="0077542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44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10.1 Summary of 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1DA2C" w14:textId="36883AAD" w:rsidR="00775427" w:rsidRDefault="0077542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45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11. Streamlit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BB701" w14:textId="624376CC" w:rsidR="00775427" w:rsidRDefault="0077542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46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http://localhost:8501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88638" w14:textId="705E025A" w:rsidR="00775427" w:rsidRDefault="0077542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47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12.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1D8B5" w14:textId="017A2790" w:rsidR="00775427" w:rsidRDefault="00775427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82820048" w:history="1">
            <w:r w:rsidRPr="00717010">
              <w:rPr>
                <w:rStyle w:val="Hyperlink"/>
                <w:rFonts w:ascii="Calibri" w:hAnsi="Calibri" w:cs="Calibri"/>
                <w:noProof/>
                <w:lang w:val="en-IE"/>
              </w:rPr>
              <w:t>http://localhost:8502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_Toc182820048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4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7DFA3" w14:textId="41533A5F" w:rsidR="0055300F" w:rsidRPr="00925281" w:rsidRDefault="00DD2CBA" w:rsidP="00564F47">
          <w:pPr>
            <w:rPr>
              <w:rFonts w:ascii="Calibri" w:hAnsi="Calibri" w:cs="Calibri"/>
              <w:noProof/>
              <w:szCs w:val="22"/>
              <w:highlight w:val="green"/>
            </w:rPr>
            <w:sectPr w:rsidR="0055300F" w:rsidRPr="00925281" w:rsidSect="0055300F">
              <w:pgSz w:w="12240" w:h="15840"/>
              <w:pgMar w:top="720" w:right="720" w:bottom="720" w:left="720" w:header="0" w:footer="0" w:gutter="0"/>
              <w:pgNumType w:start="0"/>
              <w:cols w:space="720"/>
              <w:titlePg/>
              <w:docGrid w:linePitch="360"/>
            </w:sectPr>
          </w:pPr>
          <w:r w:rsidRPr="00925281">
            <w:rPr>
              <w:rFonts w:ascii="Calibri" w:hAnsi="Calibri" w:cs="Calibri"/>
              <w:noProof/>
              <w:szCs w:val="22"/>
              <w:highlight w:val="green"/>
            </w:rPr>
            <w:fldChar w:fldCharType="end"/>
          </w:r>
        </w:p>
        <w:p w14:paraId="6804CEE3" w14:textId="5E1D26C4" w:rsidR="00DD2CBA" w:rsidRPr="00925281" w:rsidRDefault="00000000" w:rsidP="00564F47">
          <w:pPr>
            <w:rPr>
              <w:rFonts w:ascii="Calibri" w:hAnsi="Calibri" w:cs="Calibri"/>
              <w:szCs w:val="22"/>
              <w:highlight w:val="green"/>
            </w:rPr>
          </w:pPr>
        </w:p>
      </w:sdtContent>
    </w:sdt>
    <w:p w14:paraId="44B1B9D7" w14:textId="7E3F11A2" w:rsidR="0055300F" w:rsidRPr="00925281" w:rsidRDefault="0055300F" w:rsidP="0055300F">
      <w:pPr>
        <w:rPr>
          <w:rFonts w:ascii="Calibri" w:hAnsi="Calibri" w:cs="Calibri"/>
          <w:highlight w:val="green"/>
        </w:rPr>
      </w:pPr>
    </w:p>
    <w:p w14:paraId="581B793D" w14:textId="102B8282" w:rsidR="0055300F" w:rsidRPr="00925281" w:rsidRDefault="004B62BB" w:rsidP="0055300F">
      <w:pPr>
        <w:rPr>
          <w:rFonts w:ascii="Calibri" w:hAnsi="Calibri" w:cs="Calibri"/>
          <w:highlight w:val="green"/>
        </w:rPr>
      </w:pPr>
      <w:r w:rsidRPr="00925281">
        <w:rPr>
          <w:rFonts w:ascii="Calibri" w:hAnsi="Calibri" w:cs="Calibri"/>
          <w:noProof/>
        </w:rPr>
        <w:drawing>
          <wp:inline distT="0" distB="0" distL="0" distR="0" wp14:anchorId="703A663A" wp14:editId="151473F8">
            <wp:extent cx="9144000" cy="5143500"/>
            <wp:effectExtent l="0" t="0" r="0" b="0"/>
            <wp:docPr id="149137944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79444" name="Picture 6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1BBC" w14:textId="03219A01" w:rsidR="0055300F" w:rsidRPr="00925281" w:rsidRDefault="0055300F" w:rsidP="0055300F">
      <w:pPr>
        <w:rPr>
          <w:rFonts w:ascii="Calibri" w:hAnsi="Calibri" w:cs="Calibri"/>
          <w:highlight w:val="green"/>
        </w:rPr>
        <w:sectPr w:rsidR="0055300F" w:rsidRPr="00925281" w:rsidSect="0055300F">
          <w:pgSz w:w="15840" w:h="12240" w:orient="landscape"/>
          <w:pgMar w:top="720" w:right="720" w:bottom="720" w:left="720" w:header="0" w:footer="0" w:gutter="0"/>
          <w:pgNumType w:start="0"/>
          <w:cols w:space="720"/>
          <w:titlePg/>
          <w:docGrid w:linePitch="360"/>
        </w:sectPr>
      </w:pPr>
    </w:p>
    <w:p w14:paraId="5129A6C2" w14:textId="71F73994" w:rsidR="00417B7C" w:rsidRPr="00925281" w:rsidRDefault="00CA0A39" w:rsidP="00CA0A39">
      <w:pPr>
        <w:pStyle w:val="Heading1"/>
        <w:spacing w:before="0" w:after="0"/>
        <w:rPr>
          <w:rFonts w:ascii="Calibri" w:hAnsi="Calibri" w:cs="Calibri"/>
          <w:lang w:val="en-IE"/>
        </w:rPr>
      </w:pPr>
      <w:bookmarkStart w:id="0" w:name="_Toc182820015"/>
      <w:r w:rsidRPr="00925281">
        <w:rPr>
          <w:rFonts w:ascii="Calibri" w:hAnsi="Calibri" w:cs="Calibri"/>
          <w:lang w:val="en-IE"/>
        </w:rPr>
        <w:lastRenderedPageBreak/>
        <w:t>1</w:t>
      </w:r>
      <w:r w:rsidR="00D1411F" w:rsidRPr="00925281">
        <w:rPr>
          <w:rFonts w:ascii="Calibri" w:hAnsi="Calibri" w:cs="Calibri"/>
          <w:lang w:val="en-IE"/>
        </w:rPr>
        <w:t>.</w:t>
      </w:r>
      <w:r w:rsidRPr="00925281">
        <w:rPr>
          <w:rFonts w:ascii="Calibri" w:hAnsi="Calibri" w:cs="Calibri"/>
          <w:lang w:val="en-IE"/>
        </w:rPr>
        <w:t xml:space="preserve"> </w:t>
      </w:r>
      <w:r w:rsidR="00417B7C" w:rsidRPr="00925281">
        <w:rPr>
          <w:rFonts w:ascii="Calibri" w:hAnsi="Calibri" w:cs="Calibri"/>
          <w:lang w:val="en-IE"/>
        </w:rPr>
        <w:t>Overview</w:t>
      </w:r>
      <w:bookmarkEnd w:id="0"/>
    </w:p>
    <w:p w14:paraId="45EF4F25" w14:textId="77777777" w:rsidR="00417B7C" w:rsidRPr="00925281" w:rsidRDefault="00417B7C" w:rsidP="00AF0353">
      <w:pPr>
        <w:rPr>
          <w:rFonts w:ascii="Calibri" w:hAnsi="Calibri" w:cs="Calibri"/>
          <w:lang w:val="en-IE"/>
        </w:rPr>
      </w:pPr>
    </w:p>
    <w:p w14:paraId="36636269" w14:textId="33849B5F" w:rsidR="00417B7C" w:rsidRPr="00925281" w:rsidRDefault="00417B7C" w:rsidP="00AF0353">
      <w:pPr>
        <w:rPr>
          <w:rFonts w:ascii="Calibri" w:hAnsi="Calibri" w:cs="Calibri"/>
          <w:lang w:val="en-IE"/>
        </w:rPr>
      </w:pPr>
      <w:r w:rsidRPr="00925281">
        <w:rPr>
          <w:rFonts w:ascii="Calibri" w:hAnsi="Calibri" w:cs="Calibri"/>
          <w:lang w:val="en-IE"/>
        </w:rPr>
        <w:t>The Infeed70</w:t>
      </w:r>
      <w:r w:rsidR="00784EAF" w:rsidRPr="00925281">
        <w:rPr>
          <w:rFonts w:ascii="Calibri" w:hAnsi="Calibri" w:cs="Calibri"/>
          <w:lang w:val="en-IE"/>
        </w:rPr>
        <w:t>0</w:t>
      </w:r>
      <w:r w:rsidRPr="00925281">
        <w:rPr>
          <w:rFonts w:ascii="Calibri" w:hAnsi="Calibri" w:cs="Calibri"/>
          <w:lang w:val="en-IE"/>
        </w:rPr>
        <w:t xml:space="preserve"> application is an interactive platform developed by </w:t>
      </w:r>
      <w:r w:rsidR="00074783" w:rsidRPr="00074783">
        <w:rPr>
          <w:rFonts w:ascii="Calibri" w:hAnsi="Calibri" w:cs="Calibri"/>
          <w:b/>
          <w:bCs/>
          <w:lang w:val="en-IE"/>
        </w:rPr>
        <w:t>ICM Computer Systems Limited</w:t>
      </w:r>
      <w:r w:rsidR="00074783">
        <w:rPr>
          <w:rFonts w:ascii="Calibri" w:hAnsi="Calibri" w:cs="Calibri"/>
          <w:lang w:val="en-IE"/>
        </w:rPr>
        <w:t xml:space="preserve"> </w:t>
      </w:r>
      <w:r w:rsidRPr="00925281">
        <w:rPr>
          <w:rFonts w:ascii="Calibri" w:hAnsi="Calibri" w:cs="Calibri"/>
          <w:lang w:val="en-IE"/>
        </w:rPr>
        <w:t>using Streamlit. It provides embedded dashboards and SSRS (SQL Server Reporting Services) reports, allowing users to access and visualize data efficiently in an on-premises environment. This application is designed to serve multiple clients, offering a user-friendly and responsive interface.</w:t>
      </w:r>
    </w:p>
    <w:p w14:paraId="5A0ED68E" w14:textId="77777777" w:rsidR="00CA0A39" w:rsidRPr="00925281" w:rsidRDefault="00CA0A39" w:rsidP="00417B7C">
      <w:pPr>
        <w:pStyle w:val="NoSpacing"/>
        <w:tabs>
          <w:tab w:val="left" w:pos="3885"/>
        </w:tabs>
        <w:rPr>
          <w:rFonts w:ascii="Calibri" w:hAnsi="Calibri" w:cs="Calibri"/>
          <w:sz w:val="22"/>
          <w:szCs w:val="22"/>
          <w:lang w:val="en-IE"/>
        </w:rPr>
      </w:pPr>
    </w:p>
    <w:p w14:paraId="602F3518" w14:textId="54E2F32B" w:rsidR="00417B7C" w:rsidRPr="00925281" w:rsidRDefault="00CA0A39" w:rsidP="0006615C">
      <w:pPr>
        <w:pStyle w:val="Heading1"/>
        <w:spacing w:before="0" w:after="0"/>
        <w:rPr>
          <w:rFonts w:ascii="Calibri" w:hAnsi="Calibri" w:cs="Calibri"/>
          <w:lang w:val="en-IE"/>
        </w:rPr>
      </w:pPr>
      <w:bookmarkStart w:id="1" w:name="_Toc182820016"/>
      <w:r w:rsidRPr="00925281">
        <w:rPr>
          <w:rFonts w:ascii="Calibri" w:hAnsi="Calibri" w:cs="Calibri"/>
          <w:lang w:val="en-IE"/>
        </w:rPr>
        <w:t>2</w:t>
      </w:r>
      <w:r w:rsidR="00D1411F" w:rsidRPr="00925281">
        <w:rPr>
          <w:rFonts w:ascii="Calibri" w:hAnsi="Calibri" w:cs="Calibri"/>
          <w:lang w:val="en-IE"/>
        </w:rPr>
        <w:t>.</w:t>
      </w:r>
      <w:r w:rsidRPr="00925281">
        <w:rPr>
          <w:rFonts w:ascii="Calibri" w:hAnsi="Calibri" w:cs="Calibri"/>
          <w:lang w:val="en-IE"/>
        </w:rPr>
        <w:t xml:space="preserve"> </w:t>
      </w:r>
      <w:r w:rsidR="00417B7C" w:rsidRPr="00925281">
        <w:rPr>
          <w:rFonts w:ascii="Calibri" w:hAnsi="Calibri" w:cs="Calibri"/>
          <w:lang w:val="en-IE"/>
        </w:rPr>
        <w:t>Installation Instructions</w:t>
      </w:r>
      <w:bookmarkEnd w:id="1"/>
    </w:p>
    <w:p w14:paraId="4FEB9E41" w14:textId="77777777" w:rsidR="0006615C" w:rsidRPr="00925281" w:rsidRDefault="0006615C" w:rsidP="0006615C">
      <w:pPr>
        <w:pStyle w:val="Heading1"/>
        <w:spacing w:before="0" w:after="0"/>
        <w:rPr>
          <w:rFonts w:ascii="Calibri" w:hAnsi="Calibri" w:cs="Calibri"/>
          <w:sz w:val="22"/>
          <w:szCs w:val="22"/>
          <w:lang w:val="en-IE"/>
        </w:rPr>
      </w:pPr>
    </w:p>
    <w:p w14:paraId="48FA8972" w14:textId="7BEB649C" w:rsidR="0006615C" w:rsidRPr="00925281" w:rsidRDefault="00417B7C" w:rsidP="00417B7C">
      <w:pPr>
        <w:pStyle w:val="NoSpacing"/>
        <w:tabs>
          <w:tab w:val="left" w:pos="3885"/>
        </w:tabs>
        <w:rPr>
          <w:rFonts w:ascii="Calibri" w:hAnsi="Calibri" w:cs="Calibri"/>
          <w:sz w:val="22"/>
          <w:szCs w:val="22"/>
          <w:lang w:val="en-IE"/>
        </w:rPr>
      </w:pPr>
      <w:r w:rsidRPr="00925281">
        <w:rPr>
          <w:rFonts w:ascii="Calibri" w:hAnsi="Calibri" w:cs="Calibri"/>
          <w:sz w:val="22"/>
          <w:szCs w:val="22"/>
          <w:lang w:val="en-IE"/>
        </w:rPr>
        <w:t>Follow these steps to set up the Infeed application on your local machine:</w:t>
      </w:r>
    </w:p>
    <w:p w14:paraId="4CBD5529" w14:textId="77777777" w:rsidR="00417B7C" w:rsidRPr="00925281" w:rsidRDefault="00417B7C" w:rsidP="00417B7C">
      <w:pPr>
        <w:pStyle w:val="NoSpacing"/>
        <w:tabs>
          <w:tab w:val="left" w:pos="3885"/>
        </w:tabs>
        <w:rPr>
          <w:rFonts w:ascii="Calibri" w:hAnsi="Calibri" w:cs="Calibri"/>
          <w:sz w:val="22"/>
          <w:szCs w:val="22"/>
          <w:lang w:val="en-IE"/>
        </w:rPr>
      </w:pPr>
    </w:p>
    <w:p w14:paraId="0B702A14" w14:textId="034A1CA3" w:rsidR="002F457C" w:rsidRPr="00925281" w:rsidRDefault="002F457C" w:rsidP="00A21628">
      <w:pPr>
        <w:pStyle w:val="Heading2"/>
        <w:spacing w:before="0" w:after="0"/>
        <w:rPr>
          <w:rFonts w:ascii="Calibri" w:hAnsi="Calibri" w:cs="Calibri"/>
          <w:lang w:val="en-IE"/>
        </w:rPr>
      </w:pPr>
      <w:bookmarkStart w:id="2" w:name="_Toc182820017"/>
      <w:r w:rsidRPr="00925281">
        <w:rPr>
          <w:rFonts w:ascii="Calibri" w:hAnsi="Calibri" w:cs="Calibri"/>
          <w:lang w:val="en-IE"/>
        </w:rPr>
        <w:t>2.1 Choose an Installation Directory:</w:t>
      </w:r>
      <w:bookmarkEnd w:id="2"/>
    </w:p>
    <w:p w14:paraId="3203BFD4" w14:textId="77777777" w:rsidR="0006615C" w:rsidRPr="00925281" w:rsidRDefault="0006615C" w:rsidP="0006615C">
      <w:pPr>
        <w:pStyle w:val="Heading3"/>
        <w:rPr>
          <w:rFonts w:ascii="Calibri" w:hAnsi="Calibri" w:cs="Calibri"/>
          <w:lang w:val="en-IE"/>
        </w:rPr>
      </w:pPr>
    </w:p>
    <w:p w14:paraId="4C570113" w14:textId="303D8613" w:rsidR="005A125F" w:rsidRPr="00925281" w:rsidRDefault="00F9667B" w:rsidP="0006615C">
      <w:pPr>
        <w:pStyle w:val="Heading3"/>
        <w:rPr>
          <w:rFonts w:ascii="Calibri" w:hAnsi="Calibri" w:cs="Calibri"/>
          <w:lang w:val="en-IE"/>
        </w:rPr>
      </w:pPr>
      <w:bookmarkStart w:id="3" w:name="_Toc182820018"/>
      <w:r w:rsidRPr="00925281">
        <w:rPr>
          <w:rFonts w:ascii="Calibri" w:hAnsi="Calibri" w:cs="Calibri"/>
        </w:rPr>
        <w:t xml:space="preserve">2.1.1 </w:t>
      </w:r>
      <w:r w:rsidR="002F457C" w:rsidRPr="00925281">
        <w:rPr>
          <w:rFonts w:ascii="Calibri" w:hAnsi="Calibri" w:cs="Calibri"/>
        </w:rPr>
        <w:t>Decide where you want the application files to be installed</w:t>
      </w:r>
      <w:r w:rsidR="002F457C" w:rsidRPr="00925281">
        <w:rPr>
          <w:rFonts w:ascii="Calibri" w:hAnsi="Calibri" w:cs="Calibri"/>
          <w:lang w:val="en-IE"/>
        </w:rPr>
        <w:t>.</w:t>
      </w:r>
      <w:bookmarkEnd w:id="3"/>
      <w:r w:rsidR="002F457C" w:rsidRPr="00925281">
        <w:rPr>
          <w:rFonts w:ascii="Calibri" w:hAnsi="Calibri" w:cs="Calibri"/>
          <w:lang w:val="en-IE"/>
        </w:rPr>
        <w:t xml:space="preserve"> </w:t>
      </w:r>
    </w:p>
    <w:p w14:paraId="061E5D65" w14:textId="77777777" w:rsidR="0006615C" w:rsidRPr="00925281" w:rsidRDefault="0006615C" w:rsidP="0006615C">
      <w:pPr>
        <w:rPr>
          <w:rFonts w:ascii="Calibri" w:hAnsi="Calibri" w:cs="Calibri"/>
          <w:lang w:val="en-IE"/>
        </w:rPr>
      </w:pPr>
    </w:p>
    <w:p w14:paraId="46437D36" w14:textId="41A3493D" w:rsidR="00876BF2" w:rsidRPr="00925281" w:rsidRDefault="002F457C" w:rsidP="00A21628">
      <w:pPr>
        <w:rPr>
          <w:rFonts w:ascii="Calibri" w:hAnsi="Calibri" w:cs="Calibri"/>
          <w:lang w:val="en-IE"/>
        </w:rPr>
      </w:pPr>
      <w:r w:rsidRPr="00925281">
        <w:rPr>
          <w:rFonts w:ascii="Calibri" w:hAnsi="Calibri" w:cs="Calibri"/>
          <w:lang w:val="en-IE"/>
        </w:rPr>
        <w:t xml:space="preserve">This could be a specific directory, such as </w:t>
      </w:r>
      <w:r w:rsidRPr="00925281">
        <w:rPr>
          <w:rFonts w:ascii="Calibri" w:hAnsi="Calibri" w:cs="Calibri"/>
          <w:b/>
          <w:bCs/>
          <w:i/>
          <w:iCs/>
          <w:lang w:val="en-IE"/>
        </w:rPr>
        <w:t>C:\Program Files\Infeed700</w:t>
      </w:r>
      <w:r w:rsidRPr="00925281">
        <w:rPr>
          <w:rFonts w:ascii="Calibri" w:hAnsi="Calibri" w:cs="Calibri"/>
          <w:lang w:val="en-IE"/>
        </w:rPr>
        <w:t xml:space="preserve"> or a custom folder like </w:t>
      </w:r>
      <w:r w:rsidRPr="00925281">
        <w:rPr>
          <w:rFonts w:ascii="Calibri" w:hAnsi="Calibri" w:cs="Calibri"/>
          <w:b/>
          <w:bCs/>
          <w:i/>
          <w:iCs/>
          <w:lang w:val="en-IE"/>
        </w:rPr>
        <w:t>C:\MyProjects\Infeed700</w:t>
      </w:r>
      <w:r w:rsidRPr="00925281">
        <w:rPr>
          <w:rFonts w:ascii="Calibri" w:hAnsi="Calibri" w:cs="Calibri"/>
          <w:lang w:val="en-IE"/>
        </w:rPr>
        <w:t>.</w:t>
      </w:r>
    </w:p>
    <w:p w14:paraId="6633597C" w14:textId="6639E372" w:rsidR="002F457C" w:rsidRPr="00925281" w:rsidRDefault="002F457C" w:rsidP="00A21628">
      <w:pPr>
        <w:rPr>
          <w:rFonts w:ascii="Calibri" w:hAnsi="Calibri" w:cs="Calibri"/>
          <w:lang w:val="en-IE"/>
        </w:rPr>
      </w:pPr>
      <w:r w:rsidRPr="00925281">
        <w:rPr>
          <w:rFonts w:ascii="Calibri" w:hAnsi="Calibri" w:cs="Calibri"/>
          <w:lang w:val="en-IE"/>
        </w:rPr>
        <w:t>If the directory doesn't exist, you may need to create it.</w:t>
      </w:r>
    </w:p>
    <w:p w14:paraId="6BE33A4F" w14:textId="77777777" w:rsidR="00F9667B" w:rsidRPr="00925281" w:rsidRDefault="00F9667B" w:rsidP="00A21628">
      <w:pPr>
        <w:rPr>
          <w:rFonts w:ascii="Calibri" w:hAnsi="Calibri" w:cs="Calibri"/>
          <w:lang w:val="en-IE"/>
        </w:rPr>
      </w:pPr>
    </w:p>
    <w:p w14:paraId="5AFCD21F" w14:textId="1DD924AB" w:rsidR="002F457C" w:rsidRPr="00925281" w:rsidRDefault="00876BF2" w:rsidP="00876BF2">
      <w:pPr>
        <w:pStyle w:val="Heading3"/>
        <w:rPr>
          <w:rFonts w:ascii="Calibri" w:hAnsi="Calibri" w:cs="Calibri"/>
          <w:lang w:val="en-IE"/>
        </w:rPr>
      </w:pPr>
      <w:bookmarkStart w:id="4" w:name="_Toc182820019"/>
      <w:r w:rsidRPr="00925281">
        <w:rPr>
          <w:rFonts w:ascii="Calibri" w:hAnsi="Calibri" w:cs="Calibri"/>
          <w:lang w:val="en-IE"/>
        </w:rPr>
        <w:t xml:space="preserve">2.1.2 </w:t>
      </w:r>
      <w:r w:rsidR="002F457C" w:rsidRPr="00925281">
        <w:rPr>
          <w:rFonts w:ascii="Calibri" w:hAnsi="Calibri" w:cs="Calibri"/>
          <w:lang w:val="en-IE"/>
        </w:rPr>
        <w:t>Move and Extract the ZIP Folder:</w:t>
      </w:r>
      <w:bookmarkEnd w:id="4"/>
    </w:p>
    <w:p w14:paraId="3015D491" w14:textId="77777777" w:rsidR="002F457C" w:rsidRPr="00925281" w:rsidRDefault="002F457C" w:rsidP="00A21628">
      <w:pPr>
        <w:rPr>
          <w:rFonts w:ascii="Calibri" w:hAnsi="Calibri" w:cs="Calibri"/>
          <w:lang w:val="en-IE"/>
        </w:rPr>
      </w:pPr>
    </w:p>
    <w:p w14:paraId="50888854" w14:textId="77777777" w:rsidR="002F457C" w:rsidRPr="00925281" w:rsidRDefault="002F457C" w:rsidP="00A21628">
      <w:pPr>
        <w:rPr>
          <w:rFonts w:ascii="Calibri" w:hAnsi="Calibri" w:cs="Calibri"/>
          <w:lang w:val="en-IE"/>
        </w:rPr>
      </w:pPr>
      <w:r w:rsidRPr="00925281">
        <w:rPr>
          <w:rFonts w:ascii="Calibri" w:hAnsi="Calibri" w:cs="Calibri"/>
          <w:lang w:val="en-IE"/>
        </w:rPr>
        <w:t>Copy or move the ZIP folder to your chosen directory.</w:t>
      </w:r>
    </w:p>
    <w:p w14:paraId="20E2ED90" w14:textId="77777777" w:rsidR="002F457C" w:rsidRPr="00925281" w:rsidRDefault="002F457C" w:rsidP="00A21628">
      <w:pPr>
        <w:rPr>
          <w:rFonts w:ascii="Calibri" w:hAnsi="Calibri" w:cs="Calibri"/>
          <w:lang w:val="en-IE"/>
        </w:rPr>
      </w:pPr>
      <w:r w:rsidRPr="00925281">
        <w:rPr>
          <w:rFonts w:ascii="Calibri" w:hAnsi="Calibri" w:cs="Calibri"/>
          <w:lang w:val="en-IE"/>
        </w:rPr>
        <w:t>Right-click on the ZIP folder and select "Extract All..." (or use an extraction tool if you have one).</w:t>
      </w:r>
    </w:p>
    <w:p w14:paraId="3CC06822" w14:textId="77777777" w:rsidR="002F457C" w:rsidRPr="00925281" w:rsidRDefault="002F457C" w:rsidP="00A21628">
      <w:pPr>
        <w:rPr>
          <w:rFonts w:ascii="Calibri" w:hAnsi="Calibri" w:cs="Calibri"/>
          <w:lang w:val="en-IE"/>
        </w:rPr>
      </w:pPr>
      <w:r w:rsidRPr="00925281">
        <w:rPr>
          <w:rFonts w:ascii="Calibri" w:hAnsi="Calibri" w:cs="Calibri"/>
          <w:lang w:val="en-IE"/>
        </w:rPr>
        <w:t>Choose the extraction location (if prompted) and confirm.</w:t>
      </w:r>
    </w:p>
    <w:p w14:paraId="749EF663" w14:textId="77777777" w:rsidR="00263303" w:rsidRPr="00925281" w:rsidRDefault="00263303" w:rsidP="00A21628">
      <w:pPr>
        <w:rPr>
          <w:rFonts w:ascii="Calibri" w:hAnsi="Calibri" w:cs="Calibri"/>
          <w:lang w:val="en-IE"/>
        </w:rPr>
      </w:pPr>
    </w:p>
    <w:p w14:paraId="61EE1402" w14:textId="4E366282" w:rsidR="00036519" w:rsidRPr="00925281" w:rsidRDefault="00263303" w:rsidP="00A22268">
      <w:pPr>
        <w:pStyle w:val="Heading3"/>
        <w:rPr>
          <w:rFonts w:ascii="Calibri" w:hAnsi="Calibri" w:cs="Calibri"/>
          <w:lang w:val="en-IE"/>
        </w:rPr>
      </w:pPr>
      <w:bookmarkStart w:id="5" w:name="_Toc182820020"/>
      <w:r w:rsidRPr="00925281">
        <w:rPr>
          <w:rFonts w:ascii="Calibri" w:hAnsi="Calibri" w:cs="Calibri"/>
          <w:lang w:val="en-IE"/>
        </w:rPr>
        <w:t xml:space="preserve">2.2.3 </w:t>
      </w:r>
      <w:r w:rsidR="002F457C" w:rsidRPr="00925281">
        <w:rPr>
          <w:rFonts w:ascii="Calibri" w:hAnsi="Calibri" w:cs="Calibri"/>
          <w:lang w:val="en-IE"/>
        </w:rPr>
        <w:t>Navigate to the Extracted Folder:</w:t>
      </w:r>
      <w:bookmarkEnd w:id="5"/>
    </w:p>
    <w:p w14:paraId="7233B16B" w14:textId="77777777" w:rsidR="00A22268" w:rsidRPr="00925281" w:rsidRDefault="00A22268" w:rsidP="00A22268">
      <w:pPr>
        <w:rPr>
          <w:rFonts w:ascii="Calibri" w:hAnsi="Calibri" w:cs="Calibri"/>
          <w:lang w:val="en-IE"/>
        </w:rPr>
      </w:pPr>
    </w:p>
    <w:p w14:paraId="4C464D05" w14:textId="3AB1B340" w:rsidR="002F457C" w:rsidRPr="00925281" w:rsidRDefault="00036519" w:rsidP="00A22268">
      <w:pPr>
        <w:rPr>
          <w:rFonts w:ascii="Calibri" w:hAnsi="Calibri" w:cs="Calibri"/>
          <w:lang w:val="en-IE"/>
        </w:rPr>
      </w:pPr>
      <w:r w:rsidRPr="00925281">
        <w:rPr>
          <w:rFonts w:ascii="Calibri" w:hAnsi="Calibri" w:cs="Calibri"/>
        </w:rPr>
        <w:t>Once unzipped, navigate to the extracted folder where you’ll find the necessary files to proceed with the installation or setup.</w:t>
      </w:r>
    </w:p>
    <w:p w14:paraId="78C575F7" w14:textId="77777777" w:rsidR="002F457C" w:rsidRPr="00925281" w:rsidRDefault="002F457C" w:rsidP="002F457C">
      <w:pPr>
        <w:pStyle w:val="Heading3"/>
        <w:rPr>
          <w:rFonts w:ascii="Calibri" w:hAnsi="Calibri" w:cs="Calibri"/>
          <w:lang w:val="en-IE"/>
        </w:rPr>
      </w:pPr>
    </w:p>
    <w:p w14:paraId="1678F265" w14:textId="5D85D2DC" w:rsidR="00417B7C" w:rsidRPr="00925281" w:rsidRDefault="00D1411F" w:rsidP="00D1411F">
      <w:pPr>
        <w:pStyle w:val="Heading1"/>
        <w:spacing w:before="0" w:after="0"/>
        <w:rPr>
          <w:rFonts w:ascii="Calibri" w:hAnsi="Calibri" w:cs="Calibri"/>
          <w:lang w:val="en-IE"/>
        </w:rPr>
      </w:pPr>
      <w:bookmarkStart w:id="6" w:name="_Toc182820021"/>
      <w:r w:rsidRPr="00925281">
        <w:rPr>
          <w:rFonts w:ascii="Calibri" w:hAnsi="Calibri" w:cs="Calibri"/>
          <w:lang w:val="en-IE"/>
        </w:rPr>
        <w:t>3</w:t>
      </w:r>
      <w:r w:rsidR="00417B7C" w:rsidRPr="00925281">
        <w:rPr>
          <w:rFonts w:ascii="Calibri" w:hAnsi="Calibri" w:cs="Calibri"/>
          <w:lang w:val="en-IE"/>
        </w:rPr>
        <w:t xml:space="preserve">. </w:t>
      </w:r>
      <w:r w:rsidRPr="00925281">
        <w:rPr>
          <w:rFonts w:ascii="Calibri" w:hAnsi="Calibri" w:cs="Calibri"/>
          <w:lang w:val="en-IE"/>
        </w:rPr>
        <w:t>Installing</w:t>
      </w:r>
      <w:r w:rsidR="00417B7C" w:rsidRPr="00925281">
        <w:rPr>
          <w:rFonts w:ascii="Calibri" w:hAnsi="Calibri" w:cs="Calibri"/>
          <w:lang w:val="en-IE"/>
        </w:rPr>
        <w:t xml:space="preserve"> Python:</w:t>
      </w:r>
      <w:bookmarkEnd w:id="6"/>
    </w:p>
    <w:p w14:paraId="65B5FD97" w14:textId="77777777" w:rsidR="00AF0353" w:rsidRPr="00925281" w:rsidRDefault="00AF0353" w:rsidP="00D1411F">
      <w:pPr>
        <w:pStyle w:val="Heading1"/>
        <w:spacing w:before="0" w:after="0"/>
        <w:rPr>
          <w:rFonts w:ascii="Calibri" w:hAnsi="Calibri" w:cs="Calibri"/>
          <w:lang w:val="en-IE"/>
        </w:rPr>
      </w:pPr>
    </w:p>
    <w:p w14:paraId="402419F4" w14:textId="77777777" w:rsidR="00AF0353" w:rsidRPr="00925281" w:rsidRDefault="00AF0353" w:rsidP="00A22268">
      <w:pPr>
        <w:rPr>
          <w:rFonts w:ascii="Calibri" w:hAnsi="Calibri" w:cs="Calibri"/>
          <w:lang w:val="en-IE"/>
        </w:rPr>
      </w:pPr>
      <w:r w:rsidRPr="00925281">
        <w:rPr>
          <w:rFonts w:ascii="Calibri" w:hAnsi="Calibri" w:cs="Calibri"/>
          <w:lang w:val="en-IE"/>
        </w:rPr>
        <w:t xml:space="preserve">Navigate to the directory where the </w:t>
      </w:r>
      <w:r w:rsidRPr="00925281">
        <w:rPr>
          <w:rFonts w:ascii="Calibri" w:hAnsi="Calibri" w:cs="Calibri"/>
          <w:b/>
          <w:bCs/>
          <w:lang w:val="en-IE"/>
        </w:rPr>
        <w:t>Infeed700Plus</w:t>
      </w:r>
      <w:r w:rsidRPr="00925281">
        <w:rPr>
          <w:rFonts w:ascii="Calibri" w:hAnsi="Calibri" w:cs="Calibri"/>
          <w:lang w:val="en-IE"/>
        </w:rPr>
        <w:t xml:space="preserve"> files are located, find the folder named </w:t>
      </w:r>
      <w:r w:rsidRPr="00925281">
        <w:rPr>
          <w:rFonts w:ascii="Calibri" w:hAnsi="Calibri" w:cs="Calibri"/>
          <w:b/>
          <w:bCs/>
          <w:i/>
          <w:iCs/>
          <w:lang w:val="en-IE"/>
        </w:rPr>
        <w:t>python_offline_installer</w:t>
      </w:r>
      <w:r w:rsidRPr="00925281">
        <w:rPr>
          <w:rFonts w:ascii="Calibri" w:hAnsi="Calibri" w:cs="Calibri"/>
          <w:lang w:val="en-IE"/>
        </w:rPr>
        <w:t xml:space="preserve">, and inside, locate the Python </w:t>
      </w:r>
      <w:r w:rsidRPr="00925281">
        <w:rPr>
          <w:rFonts w:ascii="Calibri" w:hAnsi="Calibri" w:cs="Calibri"/>
          <w:b/>
          <w:bCs/>
          <w:i/>
          <w:iCs/>
          <w:lang w:val="en-IE"/>
        </w:rPr>
        <w:t>3.12.5</w:t>
      </w:r>
      <w:r w:rsidRPr="00925281">
        <w:rPr>
          <w:rFonts w:ascii="Calibri" w:hAnsi="Calibri" w:cs="Calibri"/>
          <w:lang w:val="en-IE"/>
        </w:rPr>
        <w:t xml:space="preserve"> offline installer (</w:t>
      </w:r>
      <w:r w:rsidRPr="00925281">
        <w:rPr>
          <w:rFonts w:ascii="Calibri" w:hAnsi="Calibri" w:cs="Calibri"/>
          <w:b/>
          <w:bCs/>
          <w:i/>
          <w:iCs/>
          <w:lang w:val="en-IE"/>
        </w:rPr>
        <w:t>python-3.12.5-amd64</w:t>
      </w:r>
      <w:r w:rsidRPr="00925281">
        <w:rPr>
          <w:rFonts w:ascii="Calibri" w:hAnsi="Calibri" w:cs="Calibri"/>
          <w:lang w:val="en-IE"/>
        </w:rPr>
        <w:t>). Double-click the installer and follow the steps to complete the installation.</w:t>
      </w:r>
    </w:p>
    <w:p w14:paraId="63DDC935" w14:textId="77777777" w:rsidR="00782EE2" w:rsidRPr="00925281" w:rsidRDefault="00782EE2" w:rsidP="00A22268">
      <w:pPr>
        <w:rPr>
          <w:rFonts w:ascii="Calibri" w:hAnsi="Calibri" w:cs="Calibri"/>
          <w:lang w:val="en-IE"/>
        </w:rPr>
      </w:pPr>
    </w:p>
    <w:sectPr w:rsidR="00782EE2" w:rsidRPr="00925281" w:rsidSect="00287946">
      <w:pgSz w:w="12240" w:h="15840"/>
      <w:pgMar w:top="720" w:right="720" w:bottom="720" w:left="720" w:header="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4EE9F" w14:textId="77777777" w:rsidR="0033743D" w:rsidRDefault="0033743D" w:rsidP="00564F47">
      <w:r>
        <w:separator/>
      </w:r>
    </w:p>
  </w:endnote>
  <w:endnote w:type="continuationSeparator" w:id="0">
    <w:p w14:paraId="3FA831E2" w14:textId="77777777" w:rsidR="0033743D" w:rsidRDefault="0033743D" w:rsidP="00564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2952B" w14:textId="77777777" w:rsidR="0033743D" w:rsidRDefault="0033743D" w:rsidP="00564F47">
      <w:r>
        <w:separator/>
      </w:r>
    </w:p>
  </w:footnote>
  <w:footnote w:type="continuationSeparator" w:id="0">
    <w:p w14:paraId="4EA1DC9C" w14:textId="77777777" w:rsidR="0033743D" w:rsidRDefault="0033743D" w:rsidP="00564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A1340"/>
    <w:multiLevelType w:val="multilevel"/>
    <w:tmpl w:val="70A262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BE7540"/>
    <w:multiLevelType w:val="multilevel"/>
    <w:tmpl w:val="DC6C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30E86"/>
    <w:multiLevelType w:val="multilevel"/>
    <w:tmpl w:val="B4BC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43762"/>
    <w:multiLevelType w:val="multilevel"/>
    <w:tmpl w:val="F71C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706C0"/>
    <w:multiLevelType w:val="multilevel"/>
    <w:tmpl w:val="2A02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872D1"/>
    <w:multiLevelType w:val="multilevel"/>
    <w:tmpl w:val="00D4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3530F"/>
    <w:multiLevelType w:val="multilevel"/>
    <w:tmpl w:val="7C22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10646"/>
    <w:multiLevelType w:val="hybridMultilevel"/>
    <w:tmpl w:val="240074CE"/>
    <w:lvl w:ilvl="0" w:tplc="B24801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81CF6"/>
    <w:multiLevelType w:val="hybridMultilevel"/>
    <w:tmpl w:val="2946C6B2"/>
    <w:lvl w:ilvl="0" w:tplc="DCE01DB0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C6CB7"/>
    <w:multiLevelType w:val="multilevel"/>
    <w:tmpl w:val="082A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869EE"/>
    <w:multiLevelType w:val="multilevel"/>
    <w:tmpl w:val="61184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5B7846"/>
    <w:multiLevelType w:val="multilevel"/>
    <w:tmpl w:val="DE2C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CE4E78"/>
    <w:multiLevelType w:val="multilevel"/>
    <w:tmpl w:val="4C88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56D2A"/>
    <w:multiLevelType w:val="multilevel"/>
    <w:tmpl w:val="6F8003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B08270B"/>
    <w:multiLevelType w:val="multilevel"/>
    <w:tmpl w:val="FB72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0D1D7C"/>
    <w:multiLevelType w:val="hybridMultilevel"/>
    <w:tmpl w:val="3DA2FAB4"/>
    <w:lvl w:ilvl="0" w:tplc="1D3A7F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B22F8"/>
    <w:multiLevelType w:val="multilevel"/>
    <w:tmpl w:val="759E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A93923"/>
    <w:multiLevelType w:val="multilevel"/>
    <w:tmpl w:val="880CB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204074"/>
    <w:multiLevelType w:val="multilevel"/>
    <w:tmpl w:val="D836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5911C8"/>
    <w:multiLevelType w:val="multilevel"/>
    <w:tmpl w:val="C12AF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151E6F"/>
    <w:multiLevelType w:val="multilevel"/>
    <w:tmpl w:val="7458AE3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75B0330"/>
    <w:multiLevelType w:val="multilevel"/>
    <w:tmpl w:val="F2AAE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7995BA9"/>
    <w:multiLevelType w:val="multilevel"/>
    <w:tmpl w:val="5664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9956AE"/>
    <w:multiLevelType w:val="multilevel"/>
    <w:tmpl w:val="186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A64710"/>
    <w:multiLevelType w:val="multilevel"/>
    <w:tmpl w:val="082A92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7D80C86"/>
    <w:multiLevelType w:val="multilevel"/>
    <w:tmpl w:val="49C0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E62E0D"/>
    <w:multiLevelType w:val="multilevel"/>
    <w:tmpl w:val="E278AD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8566C47"/>
    <w:multiLevelType w:val="multilevel"/>
    <w:tmpl w:val="380A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410889"/>
    <w:multiLevelType w:val="multilevel"/>
    <w:tmpl w:val="4206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492567"/>
    <w:multiLevelType w:val="hybridMultilevel"/>
    <w:tmpl w:val="AD0C3738"/>
    <w:lvl w:ilvl="0" w:tplc="358819B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19531D"/>
    <w:multiLevelType w:val="multilevel"/>
    <w:tmpl w:val="ABF2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8857BE"/>
    <w:multiLevelType w:val="multilevel"/>
    <w:tmpl w:val="9906E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9C3766"/>
    <w:multiLevelType w:val="multilevel"/>
    <w:tmpl w:val="E556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C1756D"/>
    <w:multiLevelType w:val="multilevel"/>
    <w:tmpl w:val="5556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C243A8"/>
    <w:multiLevelType w:val="multilevel"/>
    <w:tmpl w:val="9FA4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6E52FF"/>
    <w:multiLevelType w:val="multilevel"/>
    <w:tmpl w:val="9120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871935">
    <w:abstractNumId w:val="20"/>
  </w:num>
  <w:num w:numId="2" w16cid:durableId="1001081682">
    <w:abstractNumId w:val="26"/>
  </w:num>
  <w:num w:numId="3" w16cid:durableId="707923291">
    <w:abstractNumId w:val="0"/>
  </w:num>
  <w:num w:numId="4" w16cid:durableId="1175460279">
    <w:abstractNumId w:val="13"/>
  </w:num>
  <w:num w:numId="5" w16cid:durableId="581569109">
    <w:abstractNumId w:val="24"/>
  </w:num>
  <w:num w:numId="6" w16cid:durableId="1786728827">
    <w:abstractNumId w:val="21"/>
  </w:num>
  <w:num w:numId="7" w16cid:durableId="1990741843">
    <w:abstractNumId w:val="8"/>
  </w:num>
  <w:num w:numId="8" w16cid:durableId="215240207">
    <w:abstractNumId w:val="33"/>
  </w:num>
  <w:num w:numId="9" w16cid:durableId="1999840442">
    <w:abstractNumId w:val="1"/>
  </w:num>
  <w:num w:numId="10" w16cid:durableId="616331511">
    <w:abstractNumId w:val="14"/>
  </w:num>
  <w:num w:numId="11" w16cid:durableId="2017337888">
    <w:abstractNumId w:val="16"/>
  </w:num>
  <w:num w:numId="12" w16cid:durableId="1758090873">
    <w:abstractNumId w:val="5"/>
  </w:num>
  <w:num w:numId="13" w16cid:durableId="965350506">
    <w:abstractNumId w:val="27"/>
  </w:num>
  <w:num w:numId="14" w16cid:durableId="284972872">
    <w:abstractNumId w:val="35"/>
  </w:num>
  <w:num w:numId="15" w16cid:durableId="1781216821">
    <w:abstractNumId w:val="4"/>
  </w:num>
  <w:num w:numId="16" w16cid:durableId="1172188028">
    <w:abstractNumId w:val="18"/>
  </w:num>
  <w:num w:numId="17" w16cid:durableId="715473575">
    <w:abstractNumId w:val="3"/>
  </w:num>
  <w:num w:numId="18" w16cid:durableId="178400381">
    <w:abstractNumId w:val="19"/>
  </w:num>
  <w:num w:numId="19" w16cid:durableId="1637954292">
    <w:abstractNumId w:val="30"/>
  </w:num>
  <w:num w:numId="20" w16cid:durableId="352847334">
    <w:abstractNumId w:val="31"/>
  </w:num>
  <w:num w:numId="21" w16cid:durableId="1942567644">
    <w:abstractNumId w:val="2"/>
  </w:num>
  <w:num w:numId="22" w16cid:durableId="1154223817">
    <w:abstractNumId w:val="22"/>
  </w:num>
  <w:num w:numId="23" w16cid:durableId="283200025">
    <w:abstractNumId w:val="25"/>
  </w:num>
  <w:num w:numId="24" w16cid:durableId="956451121">
    <w:abstractNumId w:val="29"/>
  </w:num>
  <w:num w:numId="25" w16cid:durableId="463620034">
    <w:abstractNumId w:val="15"/>
  </w:num>
  <w:num w:numId="26" w16cid:durableId="1048602025">
    <w:abstractNumId w:val="7"/>
  </w:num>
  <w:num w:numId="27" w16cid:durableId="304819387">
    <w:abstractNumId w:val="9"/>
  </w:num>
  <w:num w:numId="28" w16cid:durableId="1114641232">
    <w:abstractNumId w:val="34"/>
  </w:num>
  <w:num w:numId="29" w16cid:durableId="182325105">
    <w:abstractNumId w:val="23"/>
  </w:num>
  <w:num w:numId="30" w16cid:durableId="505022925">
    <w:abstractNumId w:val="11"/>
  </w:num>
  <w:num w:numId="31" w16cid:durableId="351423879">
    <w:abstractNumId w:val="6"/>
  </w:num>
  <w:num w:numId="32" w16cid:durableId="166747156">
    <w:abstractNumId w:val="28"/>
  </w:num>
  <w:num w:numId="33" w16cid:durableId="1056122339">
    <w:abstractNumId w:val="12"/>
  </w:num>
  <w:num w:numId="34" w16cid:durableId="1325166365">
    <w:abstractNumId w:val="10"/>
  </w:num>
  <w:num w:numId="35" w16cid:durableId="919485585">
    <w:abstractNumId w:val="32"/>
  </w:num>
  <w:num w:numId="36" w16cid:durableId="31136818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69"/>
    <w:rsid w:val="00000DCC"/>
    <w:rsid w:val="000056D6"/>
    <w:rsid w:val="0000585D"/>
    <w:rsid w:val="00012DB4"/>
    <w:rsid w:val="0002548B"/>
    <w:rsid w:val="0002594B"/>
    <w:rsid w:val="000259BD"/>
    <w:rsid w:val="0003327F"/>
    <w:rsid w:val="00033F98"/>
    <w:rsid w:val="00036519"/>
    <w:rsid w:val="000368DE"/>
    <w:rsid w:val="000453EF"/>
    <w:rsid w:val="00046FC3"/>
    <w:rsid w:val="00051313"/>
    <w:rsid w:val="0006191F"/>
    <w:rsid w:val="00062228"/>
    <w:rsid w:val="00062473"/>
    <w:rsid w:val="000656EF"/>
    <w:rsid w:val="0006615C"/>
    <w:rsid w:val="00071574"/>
    <w:rsid w:val="00072B06"/>
    <w:rsid w:val="00073103"/>
    <w:rsid w:val="00074783"/>
    <w:rsid w:val="00075499"/>
    <w:rsid w:val="000976BC"/>
    <w:rsid w:val="000A12EE"/>
    <w:rsid w:val="000A1A16"/>
    <w:rsid w:val="000A29DD"/>
    <w:rsid w:val="000A2F57"/>
    <w:rsid w:val="000B2406"/>
    <w:rsid w:val="000C1D4D"/>
    <w:rsid w:val="000D1386"/>
    <w:rsid w:val="000D2AD4"/>
    <w:rsid w:val="000E6C4F"/>
    <w:rsid w:val="000F0DA5"/>
    <w:rsid w:val="001005F3"/>
    <w:rsid w:val="00106C73"/>
    <w:rsid w:val="00132A99"/>
    <w:rsid w:val="001369F6"/>
    <w:rsid w:val="00137C32"/>
    <w:rsid w:val="001403AE"/>
    <w:rsid w:val="00141E41"/>
    <w:rsid w:val="00144EDD"/>
    <w:rsid w:val="0014530D"/>
    <w:rsid w:val="0014652A"/>
    <w:rsid w:val="00146EC1"/>
    <w:rsid w:val="00150377"/>
    <w:rsid w:val="00160EF7"/>
    <w:rsid w:val="00163430"/>
    <w:rsid w:val="001716D2"/>
    <w:rsid w:val="0017250E"/>
    <w:rsid w:val="00173043"/>
    <w:rsid w:val="00173D50"/>
    <w:rsid w:val="00174091"/>
    <w:rsid w:val="00177728"/>
    <w:rsid w:val="001A2200"/>
    <w:rsid w:val="001A25CA"/>
    <w:rsid w:val="001A3C89"/>
    <w:rsid w:val="001A48A1"/>
    <w:rsid w:val="001A56AB"/>
    <w:rsid w:val="001B34A3"/>
    <w:rsid w:val="001B40B2"/>
    <w:rsid w:val="001B7759"/>
    <w:rsid w:val="001C6B3A"/>
    <w:rsid w:val="001D1E5E"/>
    <w:rsid w:val="001D26A2"/>
    <w:rsid w:val="001D3DF3"/>
    <w:rsid w:val="001F250E"/>
    <w:rsid w:val="001F3BC4"/>
    <w:rsid w:val="001F52EE"/>
    <w:rsid w:val="0020347D"/>
    <w:rsid w:val="00204515"/>
    <w:rsid w:val="00204908"/>
    <w:rsid w:val="00206148"/>
    <w:rsid w:val="00206DA2"/>
    <w:rsid w:val="00213DE1"/>
    <w:rsid w:val="0021742D"/>
    <w:rsid w:val="00221966"/>
    <w:rsid w:val="00230DCB"/>
    <w:rsid w:val="00233882"/>
    <w:rsid w:val="002407B4"/>
    <w:rsid w:val="0024232E"/>
    <w:rsid w:val="00244016"/>
    <w:rsid w:val="002451E5"/>
    <w:rsid w:val="0024699B"/>
    <w:rsid w:val="00263303"/>
    <w:rsid w:val="0027193B"/>
    <w:rsid w:val="00271B0F"/>
    <w:rsid w:val="00285992"/>
    <w:rsid w:val="00287946"/>
    <w:rsid w:val="002A3A63"/>
    <w:rsid w:val="002A754B"/>
    <w:rsid w:val="002B224E"/>
    <w:rsid w:val="002B2FF7"/>
    <w:rsid w:val="002C68FE"/>
    <w:rsid w:val="002E0A06"/>
    <w:rsid w:val="002E109B"/>
    <w:rsid w:val="002E3469"/>
    <w:rsid w:val="002F1242"/>
    <w:rsid w:val="002F457C"/>
    <w:rsid w:val="00304E0B"/>
    <w:rsid w:val="00307B71"/>
    <w:rsid w:val="003113DA"/>
    <w:rsid w:val="00313320"/>
    <w:rsid w:val="003165EC"/>
    <w:rsid w:val="00317809"/>
    <w:rsid w:val="0032216D"/>
    <w:rsid w:val="0033155D"/>
    <w:rsid w:val="00333911"/>
    <w:rsid w:val="0033743D"/>
    <w:rsid w:val="003414BA"/>
    <w:rsid w:val="00344C9F"/>
    <w:rsid w:val="00347FED"/>
    <w:rsid w:val="003513EB"/>
    <w:rsid w:val="003534E4"/>
    <w:rsid w:val="00363BDB"/>
    <w:rsid w:val="00377157"/>
    <w:rsid w:val="00387256"/>
    <w:rsid w:val="0039441C"/>
    <w:rsid w:val="003A1A1B"/>
    <w:rsid w:val="003A6514"/>
    <w:rsid w:val="003A6998"/>
    <w:rsid w:val="003B16BD"/>
    <w:rsid w:val="003B3C90"/>
    <w:rsid w:val="003C1080"/>
    <w:rsid w:val="003C2491"/>
    <w:rsid w:val="003C57E7"/>
    <w:rsid w:val="003D1F5F"/>
    <w:rsid w:val="003D7C5D"/>
    <w:rsid w:val="003E1543"/>
    <w:rsid w:val="003E250D"/>
    <w:rsid w:val="003F192D"/>
    <w:rsid w:val="003F5640"/>
    <w:rsid w:val="00402092"/>
    <w:rsid w:val="00411C21"/>
    <w:rsid w:val="00412556"/>
    <w:rsid w:val="004160F4"/>
    <w:rsid w:val="00417B7C"/>
    <w:rsid w:val="00421F65"/>
    <w:rsid w:val="0042480C"/>
    <w:rsid w:val="00432C59"/>
    <w:rsid w:val="00440029"/>
    <w:rsid w:val="0044130D"/>
    <w:rsid w:val="004507D5"/>
    <w:rsid w:val="0045097D"/>
    <w:rsid w:val="004535B0"/>
    <w:rsid w:val="004567B7"/>
    <w:rsid w:val="004648C9"/>
    <w:rsid w:val="00465C1B"/>
    <w:rsid w:val="00474F7B"/>
    <w:rsid w:val="00475CF7"/>
    <w:rsid w:val="00476E24"/>
    <w:rsid w:val="004774AA"/>
    <w:rsid w:val="004866DC"/>
    <w:rsid w:val="0049753C"/>
    <w:rsid w:val="004A1A01"/>
    <w:rsid w:val="004A5AA1"/>
    <w:rsid w:val="004B5AF0"/>
    <w:rsid w:val="004B62BB"/>
    <w:rsid w:val="004B7CFE"/>
    <w:rsid w:val="004C3367"/>
    <w:rsid w:val="004C34A8"/>
    <w:rsid w:val="004C3BEF"/>
    <w:rsid w:val="004C6F0B"/>
    <w:rsid w:val="004C7EA2"/>
    <w:rsid w:val="004D6AA8"/>
    <w:rsid w:val="004D6E89"/>
    <w:rsid w:val="004E49D1"/>
    <w:rsid w:val="004E589B"/>
    <w:rsid w:val="004E58BA"/>
    <w:rsid w:val="004E718C"/>
    <w:rsid w:val="004F5036"/>
    <w:rsid w:val="005126F2"/>
    <w:rsid w:val="00514202"/>
    <w:rsid w:val="0051786D"/>
    <w:rsid w:val="00520DA0"/>
    <w:rsid w:val="00521E5D"/>
    <w:rsid w:val="005238B2"/>
    <w:rsid w:val="005279E4"/>
    <w:rsid w:val="00527CD7"/>
    <w:rsid w:val="00530B4E"/>
    <w:rsid w:val="00536A5F"/>
    <w:rsid w:val="00536EFA"/>
    <w:rsid w:val="005402AA"/>
    <w:rsid w:val="005420D8"/>
    <w:rsid w:val="00542A72"/>
    <w:rsid w:val="005447EC"/>
    <w:rsid w:val="00551520"/>
    <w:rsid w:val="0055300F"/>
    <w:rsid w:val="00562195"/>
    <w:rsid w:val="00564F47"/>
    <w:rsid w:val="005673D4"/>
    <w:rsid w:val="00567E4D"/>
    <w:rsid w:val="00582A8D"/>
    <w:rsid w:val="00584D15"/>
    <w:rsid w:val="0059360A"/>
    <w:rsid w:val="005A125F"/>
    <w:rsid w:val="005B0942"/>
    <w:rsid w:val="005B3442"/>
    <w:rsid w:val="005C0B1F"/>
    <w:rsid w:val="005C0D3B"/>
    <w:rsid w:val="005C1F91"/>
    <w:rsid w:val="005C4E09"/>
    <w:rsid w:val="005D38F5"/>
    <w:rsid w:val="005D3A74"/>
    <w:rsid w:val="005E5DAE"/>
    <w:rsid w:val="005F7AD8"/>
    <w:rsid w:val="006057D7"/>
    <w:rsid w:val="00606A27"/>
    <w:rsid w:val="006149CB"/>
    <w:rsid w:val="00614E9E"/>
    <w:rsid w:val="00620178"/>
    <w:rsid w:val="006227EF"/>
    <w:rsid w:val="00630BB4"/>
    <w:rsid w:val="00637E71"/>
    <w:rsid w:val="0064789D"/>
    <w:rsid w:val="006545F7"/>
    <w:rsid w:val="006630C3"/>
    <w:rsid w:val="006762BB"/>
    <w:rsid w:val="006769A7"/>
    <w:rsid w:val="0067790E"/>
    <w:rsid w:val="006901C3"/>
    <w:rsid w:val="0069194F"/>
    <w:rsid w:val="006929D6"/>
    <w:rsid w:val="00693C30"/>
    <w:rsid w:val="00694F2F"/>
    <w:rsid w:val="00696D64"/>
    <w:rsid w:val="00697707"/>
    <w:rsid w:val="006A1435"/>
    <w:rsid w:val="006A211F"/>
    <w:rsid w:val="006B3447"/>
    <w:rsid w:val="006B651C"/>
    <w:rsid w:val="006B6A47"/>
    <w:rsid w:val="006C551D"/>
    <w:rsid w:val="006C5A1D"/>
    <w:rsid w:val="006E138E"/>
    <w:rsid w:val="006E2390"/>
    <w:rsid w:val="006E4C67"/>
    <w:rsid w:val="006E5EB8"/>
    <w:rsid w:val="006F3CC0"/>
    <w:rsid w:val="006F593A"/>
    <w:rsid w:val="006F7B2B"/>
    <w:rsid w:val="00714080"/>
    <w:rsid w:val="00723BA2"/>
    <w:rsid w:val="00725867"/>
    <w:rsid w:val="007270DE"/>
    <w:rsid w:val="0072729F"/>
    <w:rsid w:val="007352C1"/>
    <w:rsid w:val="00754D3A"/>
    <w:rsid w:val="0075630D"/>
    <w:rsid w:val="0076479A"/>
    <w:rsid w:val="007665CE"/>
    <w:rsid w:val="00775427"/>
    <w:rsid w:val="00781497"/>
    <w:rsid w:val="00782EE2"/>
    <w:rsid w:val="00784EAF"/>
    <w:rsid w:val="007852ED"/>
    <w:rsid w:val="007921BE"/>
    <w:rsid w:val="007940FB"/>
    <w:rsid w:val="00794336"/>
    <w:rsid w:val="0079499F"/>
    <w:rsid w:val="00795852"/>
    <w:rsid w:val="007B1E75"/>
    <w:rsid w:val="007B7B6E"/>
    <w:rsid w:val="007E488E"/>
    <w:rsid w:val="007F0E16"/>
    <w:rsid w:val="007F6A1E"/>
    <w:rsid w:val="0080479A"/>
    <w:rsid w:val="0081367A"/>
    <w:rsid w:val="008178DC"/>
    <w:rsid w:val="008212FF"/>
    <w:rsid w:val="00823ECC"/>
    <w:rsid w:val="00831877"/>
    <w:rsid w:val="008364D9"/>
    <w:rsid w:val="0084302C"/>
    <w:rsid w:val="00843697"/>
    <w:rsid w:val="008471A7"/>
    <w:rsid w:val="008473AA"/>
    <w:rsid w:val="0085007A"/>
    <w:rsid w:val="0085728A"/>
    <w:rsid w:val="008600F5"/>
    <w:rsid w:val="00860B69"/>
    <w:rsid w:val="00874E5D"/>
    <w:rsid w:val="00876941"/>
    <w:rsid w:val="00876BF2"/>
    <w:rsid w:val="008827D1"/>
    <w:rsid w:val="008A12BD"/>
    <w:rsid w:val="008A221A"/>
    <w:rsid w:val="008A26CE"/>
    <w:rsid w:val="008A5C04"/>
    <w:rsid w:val="008B6886"/>
    <w:rsid w:val="008C0A3E"/>
    <w:rsid w:val="008C3BD8"/>
    <w:rsid w:val="008D0353"/>
    <w:rsid w:val="008D451F"/>
    <w:rsid w:val="008D5700"/>
    <w:rsid w:val="008E040F"/>
    <w:rsid w:val="008E46AC"/>
    <w:rsid w:val="008F013F"/>
    <w:rsid w:val="0090462D"/>
    <w:rsid w:val="00905084"/>
    <w:rsid w:val="00905AAC"/>
    <w:rsid w:val="009174BC"/>
    <w:rsid w:val="00925281"/>
    <w:rsid w:val="0092656F"/>
    <w:rsid w:val="00926AB2"/>
    <w:rsid w:val="00932FFE"/>
    <w:rsid w:val="009405C9"/>
    <w:rsid w:val="0094265D"/>
    <w:rsid w:val="00943903"/>
    <w:rsid w:val="00947638"/>
    <w:rsid w:val="009551AD"/>
    <w:rsid w:val="00957A5A"/>
    <w:rsid w:val="00960E67"/>
    <w:rsid w:val="00962B0F"/>
    <w:rsid w:val="00963008"/>
    <w:rsid w:val="009676A3"/>
    <w:rsid w:val="0096791C"/>
    <w:rsid w:val="009741DD"/>
    <w:rsid w:val="00976E72"/>
    <w:rsid w:val="009846F9"/>
    <w:rsid w:val="0098680A"/>
    <w:rsid w:val="00992816"/>
    <w:rsid w:val="00992C11"/>
    <w:rsid w:val="00994A4D"/>
    <w:rsid w:val="009A4175"/>
    <w:rsid w:val="009A61E0"/>
    <w:rsid w:val="009B2C20"/>
    <w:rsid w:val="009B7863"/>
    <w:rsid w:val="009C028E"/>
    <w:rsid w:val="009C1BF9"/>
    <w:rsid w:val="009C2CFF"/>
    <w:rsid w:val="009C430F"/>
    <w:rsid w:val="009C4BC5"/>
    <w:rsid w:val="009C7AA1"/>
    <w:rsid w:val="009D5E13"/>
    <w:rsid w:val="009E1BDD"/>
    <w:rsid w:val="009E1FF6"/>
    <w:rsid w:val="009E2F90"/>
    <w:rsid w:val="009E4253"/>
    <w:rsid w:val="009E5D00"/>
    <w:rsid w:val="009E5FD2"/>
    <w:rsid w:val="009F1030"/>
    <w:rsid w:val="009F12DD"/>
    <w:rsid w:val="009F399F"/>
    <w:rsid w:val="009F4113"/>
    <w:rsid w:val="009F49D9"/>
    <w:rsid w:val="00A0773C"/>
    <w:rsid w:val="00A163CE"/>
    <w:rsid w:val="00A16E42"/>
    <w:rsid w:val="00A1729F"/>
    <w:rsid w:val="00A20553"/>
    <w:rsid w:val="00A21628"/>
    <w:rsid w:val="00A22268"/>
    <w:rsid w:val="00A31D41"/>
    <w:rsid w:val="00A34795"/>
    <w:rsid w:val="00A35A1B"/>
    <w:rsid w:val="00A36703"/>
    <w:rsid w:val="00A45621"/>
    <w:rsid w:val="00A45803"/>
    <w:rsid w:val="00A47D03"/>
    <w:rsid w:val="00A47ED6"/>
    <w:rsid w:val="00A51FE7"/>
    <w:rsid w:val="00A67DA4"/>
    <w:rsid w:val="00A7443D"/>
    <w:rsid w:val="00A74DD1"/>
    <w:rsid w:val="00A77646"/>
    <w:rsid w:val="00A8194D"/>
    <w:rsid w:val="00A846EE"/>
    <w:rsid w:val="00A92070"/>
    <w:rsid w:val="00A93D10"/>
    <w:rsid w:val="00A96871"/>
    <w:rsid w:val="00AB08B2"/>
    <w:rsid w:val="00AC17BF"/>
    <w:rsid w:val="00AC5647"/>
    <w:rsid w:val="00AC57FC"/>
    <w:rsid w:val="00AC75F1"/>
    <w:rsid w:val="00AD3585"/>
    <w:rsid w:val="00AD7224"/>
    <w:rsid w:val="00AE43A8"/>
    <w:rsid w:val="00AF0353"/>
    <w:rsid w:val="00AF0F7D"/>
    <w:rsid w:val="00AF4E79"/>
    <w:rsid w:val="00AF60A1"/>
    <w:rsid w:val="00AF7DE8"/>
    <w:rsid w:val="00B02283"/>
    <w:rsid w:val="00B12A04"/>
    <w:rsid w:val="00B221C1"/>
    <w:rsid w:val="00B22DDE"/>
    <w:rsid w:val="00B277BE"/>
    <w:rsid w:val="00B305DA"/>
    <w:rsid w:val="00B35586"/>
    <w:rsid w:val="00B42B64"/>
    <w:rsid w:val="00B42FA3"/>
    <w:rsid w:val="00B477DD"/>
    <w:rsid w:val="00B52689"/>
    <w:rsid w:val="00B5330A"/>
    <w:rsid w:val="00B633B4"/>
    <w:rsid w:val="00B63994"/>
    <w:rsid w:val="00B6689A"/>
    <w:rsid w:val="00B677C0"/>
    <w:rsid w:val="00B72429"/>
    <w:rsid w:val="00B7573D"/>
    <w:rsid w:val="00B9271F"/>
    <w:rsid w:val="00B9580F"/>
    <w:rsid w:val="00BA4BBC"/>
    <w:rsid w:val="00BA522A"/>
    <w:rsid w:val="00BA576C"/>
    <w:rsid w:val="00BA6DC7"/>
    <w:rsid w:val="00BB4212"/>
    <w:rsid w:val="00BB4500"/>
    <w:rsid w:val="00BB7D32"/>
    <w:rsid w:val="00BD1DD4"/>
    <w:rsid w:val="00BD28E8"/>
    <w:rsid w:val="00BD4689"/>
    <w:rsid w:val="00BE3F8E"/>
    <w:rsid w:val="00BF03A0"/>
    <w:rsid w:val="00BF1997"/>
    <w:rsid w:val="00BF1EA2"/>
    <w:rsid w:val="00C02FC5"/>
    <w:rsid w:val="00C058FF"/>
    <w:rsid w:val="00C1181A"/>
    <w:rsid w:val="00C12C1E"/>
    <w:rsid w:val="00C14B3D"/>
    <w:rsid w:val="00C20C90"/>
    <w:rsid w:val="00C2570B"/>
    <w:rsid w:val="00C30AD0"/>
    <w:rsid w:val="00C325F7"/>
    <w:rsid w:val="00C515BB"/>
    <w:rsid w:val="00C541A4"/>
    <w:rsid w:val="00C57654"/>
    <w:rsid w:val="00C641CD"/>
    <w:rsid w:val="00C6658E"/>
    <w:rsid w:val="00C76CC9"/>
    <w:rsid w:val="00C84EEA"/>
    <w:rsid w:val="00C90638"/>
    <w:rsid w:val="00C91DB4"/>
    <w:rsid w:val="00CA0A39"/>
    <w:rsid w:val="00CA2B70"/>
    <w:rsid w:val="00CA5E31"/>
    <w:rsid w:val="00CB1C2D"/>
    <w:rsid w:val="00CB233B"/>
    <w:rsid w:val="00CB2CC0"/>
    <w:rsid w:val="00CB45F8"/>
    <w:rsid w:val="00CC0718"/>
    <w:rsid w:val="00CC4F6A"/>
    <w:rsid w:val="00CC73D8"/>
    <w:rsid w:val="00CD5FE0"/>
    <w:rsid w:val="00CE1C3A"/>
    <w:rsid w:val="00CE46E8"/>
    <w:rsid w:val="00CF02A5"/>
    <w:rsid w:val="00CF10F1"/>
    <w:rsid w:val="00D0272B"/>
    <w:rsid w:val="00D109A3"/>
    <w:rsid w:val="00D11028"/>
    <w:rsid w:val="00D1411F"/>
    <w:rsid w:val="00D16F8A"/>
    <w:rsid w:val="00D17546"/>
    <w:rsid w:val="00D17818"/>
    <w:rsid w:val="00D17DB9"/>
    <w:rsid w:val="00D2319C"/>
    <w:rsid w:val="00D260D0"/>
    <w:rsid w:val="00D33922"/>
    <w:rsid w:val="00D36306"/>
    <w:rsid w:val="00D374B7"/>
    <w:rsid w:val="00D419B1"/>
    <w:rsid w:val="00D43CCE"/>
    <w:rsid w:val="00D53B4B"/>
    <w:rsid w:val="00D6152D"/>
    <w:rsid w:val="00D63FE0"/>
    <w:rsid w:val="00D658A5"/>
    <w:rsid w:val="00D659F8"/>
    <w:rsid w:val="00D66DFB"/>
    <w:rsid w:val="00D67F41"/>
    <w:rsid w:val="00D705A2"/>
    <w:rsid w:val="00D70748"/>
    <w:rsid w:val="00D72A80"/>
    <w:rsid w:val="00D74A87"/>
    <w:rsid w:val="00D74FA0"/>
    <w:rsid w:val="00DB0948"/>
    <w:rsid w:val="00DC1BA1"/>
    <w:rsid w:val="00DC7A20"/>
    <w:rsid w:val="00DD2CBA"/>
    <w:rsid w:val="00DD6FAC"/>
    <w:rsid w:val="00DE3F38"/>
    <w:rsid w:val="00DF0739"/>
    <w:rsid w:val="00DF607C"/>
    <w:rsid w:val="00E07C99"/>
    <w:rsid w:val="00E1651F"/>
    <w:rsid w:val="00E249ED"/>
    <w:rsid w:val="00E32464"/>
    <w:rsid w:val="00E34E11"/>
    <w:rsid w:val="00E43142"/>
    <w:rsid w:val="00E43A56"/>
    <w:rsid w:val="00E5489D"/>
    <w:rsid w:val="00E60966"/>
    <w:rsid w:val="00E65772"/>
    <w:rsid w:val="00E71454"/>
    <w:rsid w:val="00E71FF1"/>
    <w:rsid w:val="00E82C93"/>
    <w:rsid w:val="00EA0CF5"/>
    <w:rsid w:val="00EB15AD"/>
    <w:rsid w:val="00EB7F1C"/>
    <w:rsid w:val="00EC02A7"/>
    <w:rsid w:val="00EC051C"/>
    <w:rsid w:val="00EC09B5"/>
    <w:rsid w:val="00EC2473"/>
    <w:rsid w:val="00ED1CCA"/>
    <w:rsid w:val="00ED232B"/>
    <w:rsid w:val="00EE6563"/>
    <w:rsid w:val="00EE6A7C"/>
    <w:rsid w:val="00EF77E4"/>
    <w:rsid w:val="00F01317"/>
    <w:rsid w:val="00F074FD"/>
    <w:rsid w:val="00F1536A"/>
    <w:rsid w:val="00F17C61"/>
    <w:rsid w:val="00F23FBE"/>
    <w:rsid w:val="00F248D5"/>
    <w:rsid w:val="00F25CFC"/>
    <w:rsid w:val="00F36DD7"/>
    <w:rsid w:val="00F37132"/>
    <w:rsid w:val="00F420A2"/>
    <w:rsid w:val="00F426A2"/>
    <w:rsid w:val="00F435C5"/>
    <w:rsid w:val="00F4614D"/>
    <w:rsid w:val="00F60A27"/>
    <w:rsid w:val="00F64E46"/>
    <w:rsid w:val="00F72B08"/>
    <w:rsid w:val="00F85993"/>
    <w:rsid w:val="00F85C91"/>
    <w:rsid w:val="00F86B25"/>
    <w:rsid w:val="00F86FF0"/>
    <w:rsid w:val="00F93141"/>
    <w:rsid w:val="00F940E7"/>
    <w:rsid w:val="00F94347"/>
    <w:rsid w:val="00F9667B"/>
    <w:rsid w:val="00FA172E"/>
    <w:rsid w:val="00FB23CD"/>
    <w:rsid w:val="00FB5A45"/>
    <w:rsid w:val="00FB6075"/>
    <w:rsid w:val="00FC036C"/>
    <w:rsid w:val="00FC29FC"/>
    <w:rsid w:val="00FD15F2"/>
    <w:rsid w:val="00FD4149"/>
    <w:rsid w:val="00FD5045"/>
    <w:rsid w:val="00FD7769"/>
    <w:rsid w:val="00FE1DF9"/>
    <w:rsid w:val="00FE5D1D"/>
    <w:rsid w:val="00FF41B3"/>
    <w:rsid w:val="00FF7FC3"/>
    <w:rsid w:val="2439F359"/>
    <w:rsid w:val="5747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A6094"/>
  <w15:chartTrackingRefBased/>
  <w15:docId w15:val="{B018150C-B0E7-406B-BACE-2492FA7C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4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66"/>
    <w:pPr>
      <w:jc w:val="both"/>
    </w:pPr>
    <w:rPr>
      <w:rFonts w:ascii="Arial" w:hAnsi="Arial"/>
      <w:sz w:val="22"/>
    </w:rPr>
  </w:style>
  <w:style w:type="paragraph" w:styleId="Heading1">
    <w:name w:val="heading 1"/>
    <w:basedOn w:val="Normal"/>
    <w:link w:val="Heading1Char"/>
    <w:uiPriority w:val="9"/>
    <w:qFormat/>
    <w:rsid w:val="00943903"/>
    <w:pPr>
      <w:spacing w:before="1320" w:after="200"/>
      <w:contextualSpacing/>
      <w:outlineLvl w:val="0"/>
    </w:pPr>
    <w:rPr>
      <w:rFonts w:cs="Tahoma"/>
      <w:b/>
      <w:sz w:val="24"/>
      <w:szCs w:val="28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5A125F"/>
    <w:pPr>
      <w:keepNext/>
      <w:keepLines/>
      <w:spacing w:before="960" w:after="200" w:line="360" w:lineRule="auto"/>
      <w:contextualSpacing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BF2"/>
    <w:pPr>
      <w:keepNext/>
      <w:keepLines/>
      <w:contextualSpacing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2A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903"/>
    <w:rPr>
      <w:rFonts w:ascii="Arial" w:hAnsi="Arial" w:cs="Tahoma"/>
      <w:b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125F"/>
    <w:rPr>
      <w:rFonts w:ascii="Arial" w:eastAsiaTheme="majorEastAsia" w:hAnsi="Arial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BF2"/>
    <w:rPr>
      <w:rFonts w:ascii="Arial" w:eastAsiaTheme="majorEastAsia" w:hAnsi="Arial" w:cstheme="majorBidi"/>
      <w:b/>
      <w:sz w:val="22"/>
      <w:szCs w:val="24"/>
    </w:rPr>
  </w:style>
  <w:style w:type="table" w:customStyle="1" w:styleId="ScienceFairTable">
    <w:name w:val="Science Fair Table"/>
    <w:basedOn w:val="TableNormal"/>
    <w:uiPriority w:val="99"/>
    <w:rsid w:val="008473AA"/>
    <w:rPr>
      <w:sz w:val="18"/>
    </w:rPr>
    <w:tblPr>
      <w:tblStyleRow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72" w:type="dxa"/>
        <w:left w:w="115" w:type="dxa"/>
        <w:bottom w:w="72" w:type="dxa"/>
        <w:right w:w="115" w:type="dxa"/>
      </w:tblCellMar>
    </w:tblPr>
    <w:tcPr>
      <w:vAlign w:val="center"/>
    </w:tcPr>
    <w:tblStylePr w:type="firstRow">
      <w:rPr>
        <w:rFonts w:asciiTheme="majorHAnsi" w:hAnsiTheme="majorHAnsi"/>
        <w:b/>
        <w:i w:val="0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  <w:tl2br w:val="nil"/>
          <w:tr2bl w:val="nil"/>
        </w:tcBorders>
        <w:shd w:val="clear" w:color="auto" w:fill="4BACC6" w:themeFill="accent5"/>
        <w:tcMar>
          <w:top w:w="144" w:type="dxa"/>
          <w:left w:w="115" w:type="dxa"/>
          <w:bottom w:w="144" w:type="dxa"/>
          <w:right w:w="115" w:type="dxa"/>
        </w:tcMar>
      </w:tcPr>
    </w:tblStylePr>
    <w:tblStylePr w:type="firstCol">
      <w:pPr>
        <w:wordWrap/>
        <w:jc w:val="center"/>
      </w:pPr>
      <w:rPr>
        <w:b/>
        <w:i w:val="0"/>
        <w:sz w:val="36"/>
      </w:rPr>
    </w:tblStylePr>
    <w:tblStylePr w:type="band1Horz">
      <w:tblPr/>
      <w:tcPr>
        <w:tc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single" w:sz="4" w:space="0" w:color="92CDDC" w:themeColor="accent5" w:themeTint="99"/>
          <w:insideV w:val="single" w:sz="4" w:space="0" w:color="92CDDC" w:themeColor="accent5" w:themeTint="99"/>
          <w:tl2br w:val="nil"/>
          <w:tr2bl w:val="nil"/>
        </w:tcBorders>
        <w:shd w:val="clear" w:color="auto" w:fill="DAEE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85C91"/>
    <w:pPr>
      <w:spacing w:after="200" w:line="276" w:lineRule="auto"/>
      <w:ind w:left="1588" w:right="4536"/>
    </w:pPr>
    <w:rPr>
      <w:rFonts w:asciiTheme="majorHAnsi" w:hAnsiTheme="majorHAnsi" w:cs="Tahoma"/>
      <w:color w:val="000000" w:themeColor="text1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F85C91"/>
    <w:rPr>
      <w:rFonts w:asciiTheme="majorHAnsi" w:hAnsiTheme="majorHAnsi" w:cs="Tahoma"/>
      <w:color w:val="000000" w:themeColor="text1"/>
      <w:sz w:val="18"/>
    </w:rPr>
  </w:style>
  <w:style w:type="paragraph" w:styleId="Title">
    <w:name w:val="Title"/>
    <w:basedOn w:val="Normal"/>
    <w:next w:val="Normal"/>
    <w:link w:val="TitleChar"/>
    <w:uiPriority w:val="1"/>
    <w:unhideWhenUsed/>
    <w:qFormat/>
    <w:rsid w:val="00F85C91"/>
    <w:pPr>
      <w:spacing w:before="480" w:line="800" w:lineRule="exact"/>
      <w:ind w:left="1588"/>
    </w:pPr>
    <w:rPr>
      <w:b/>
      <w:color w:val="000000" w:themeColor="text1"/>
      <w:sz w:val="48"/>
      <w:szCs w:val="66"/>
    </w:rPr>
  </w:style>
  <w:style w:type="character" w:customStyle="1" w:styleId="TitleChar">
    <w:name w:val="Title Char"/>
    <w:basedOn w:val="DefaultParagraphFont"/>
    <w:link w:val="Title"/>
    <w:uiPriority w:val="1"/>
    <w:rsid w:val="00F85C91"/>
    <w:rPr>
      <w:b/>
      <w:color w:val="000000" w:themeColor="text1"/>
      <w:sz w:val="48"/>
      <w:szCs w:val="66"/>
    </w:rPr>
  </w:style>
  <w:style w:type="table" w:styleId="TableGridLight">
    <w:name w:val="Grid Table Light"/>
    <w:basedOn w:val="TableNormal"/>
    <w:uiPriority w:val="40"/>
    <w:rsid w:val="008473AA"/>
    <w:rPr>
      <w:rFonts w:cstheme="minorBidi"/>
      <w:sz w:val="18"/>
      <w:szCs w:val="18"/>
    </w:rPr>
    <w:tblPr>
      <w:tblCellMar>
        <w:left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8473AA"/>
    <w:rPr>
      <w:rFonts w:cstheme="minorBidi"/>
      <w:sz w:val="18"/>
      <w:szCs w:val="18"/>
    </w:rPr>
  </w:style>
  <w:style w:type="character" w:styleId="Strong">
    <w:name w:val="Strong"/>
    <w:basedOn w:val="DefaultParagraphFont"/>
    <w:uiPriority w:val="12"/>
    <w:qFormat/>
    <w:rsid w:val="008473AA"/>
    <w:rPr>
      <w:b/>
      <w:bCs/>
    </w:rPr>
  </w:style>
  <w:style w:type="paragraph" w:customStyle="1" w:styleId="Normal-Center">
    <w:name w:val="Normal - Center"/>
    <w:basedOn w:val="Normal"/>
    <w:uiPriority w:val="10"/>
    <w:qFormat/>
    <w:rsid w:val="008473AA"/>
    <w:pPr>
      <w:jc w:val="center"/>
    </w:pPr>
  </w:style>
  <w:style w:type="paragraph" w:customStyle="1" w:styleId="Normal-CenterWithSpace">
    <w:name w:val="Normal - Center With Space"/>
    <w:basedOn w:val="Normal"/>
    <w:uiPriority w:val="11"/>
    <w:qFormat/>
    <w:rsid w:val="008473AA"/>
    <w:pPr>
      <w:spacing w:before="320" w:after="120" w:line="276" w:lineRule="auto"/>
      <w:contextualSpacing/>
      <w:jc w:val="center"/>
    </w:pPr>
  </w:style>
  <w:style w:type="character" w:styleId="SubtleEmphasis">
    <w:name w:val="Subtle Emphasis"/>
    <w:basedOn w:val="DefaultParagraphFont"/>
    <w:uiPriority w:val="14"/>
    <w:qFormat/>
    <w:rsid w:val="008473AA"/>
    <w:rPr>
      <w:i/>
      <w:iCs/>
      <w:color w:val="auto"/>
    </w:rPr>
  </w:style>
  <w:style w:type="paragraph" w:customStyle="1" w:styleId="Normal-Small">
    <w:name w:val="Normal - Small"/>
    <w:basedOn w:val="Normal"/>
    <w:qFormat/>
    <w:rsid w:val="008473AA"/>
    <w:rPr>
      <w:sz w:val="16"/>
    </w:rPr>
  </w:style>
  <w:style w:type="paragraph" w:customStyle="1" w:styleId="Normal-Large">
    <w:name w:val="Normal - Large"/>
    <w:basedOn w:val="Normal"/>
    <w:link w:val="Normal-LargeChar"/>
    <w:qFormat/>
    <w:rsid w:val="008473AA"/>
    <w:pPr>
      <w:jc w:val="center"/>
    </w:pPr>
    <w:rPr>
      <w:b/>
      <w:sz w:val="36"/>
    </w:rPr>
  </w:style>
  <w:style w:type="character" w:customStyle="1" w:styleId="Normal-LargeChar">
    <w:name w:val="Normal - Large Char"/>
    <w:basedOn w:val="DefaultParagraphFont"/>
    <w:link w:val="Normal-Large"/>
    <w:rsid w:val="008473AA"/>
    <w:rPr>
      <w:rFonts w:asciiTheme="minorHAnsi" w:hAnsiTheme="minorHAnsi" w:cstheme="minorBidi"/>
      <w:b/>
      <w:sz w:val="36"/>
      <w:szCs w:val="18"/>
    </w:rPr>
  </w:style>
  <w:style w:type="paragraph" w:styleId="Footer">
    <w:name w:val="footer"/>
    <w:basedOn w:val="Normal"/>
    <w:link w:val="FooterChar"/>
    <w:uiPriority w:val="99"/>
    <w:unhideWhenUsed/>
    <w:rsid w:val="008473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3AA"/>
    <w:rPr>
      <w:rFonts w:asciiTheme="minorHAnsi" w:hAnsiTheme="minorHAnsi" w:cstheme="minorBid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1536A"/>
    <w:rPr>
      <w:color w:val="808080"/>
    </w:rPr>
  </w:style>
  <w:style w:type="table" w:styleId="TableGrid">
    <w:name w:val="Table Grid"/>
    <w:basedOn w:val="TableNormal"/>
    <w:uiPriority w:val="39"/>
    <w:rsid w:val="009C43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">
    <w:name w:val="Bold"/>
    <w:basedOn w:val="DefaultParagraphFont"/>
    <w:uiPriority w:val="1"/>
    <w:qFormat/>
    <w:rsid w:val="00C12C1E"/>
    <w:rPr>
      <w:b/>
      <w:sz w:val="18"/>
    </w:rPr>
  </w:style>
  <w:style w:type="character" w:styleId="Hyperlink">
    <w:name w:val="Hyperlink"/>
    <w:basedOn w:val="DefaultParagraphFont"/>
    <w:uiPriority w:val="99"/>
    <w:unhideWhenUsed/>
    <w:rsid w:val="009928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816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0259BD"/>
    <w:rPr>
      <w:rFonts w:cstheme="minorBid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5FE0"/>
    <w:pPr>
      <w:keepNext/>
      <w:keepLines/>
      <w:spacing w:before="240" w:after="0" w:line="259" w:lineRule="auto"/>
      <w:contextualSpacing w:val="0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D5F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772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E6563"/>
    <w:pPr>
      <w:spacing w:after="100"/>
      <w:ind w:left="440"/>
    </w:pPr>
  </w:style>
  <w:style w:type="paragraph" w:styleId="ListParagraph">
    <w:name w:val="List Paragraph"/>
    <w:basedOn w:val="Normal"/>
    <w:uiPriority w:val="34"/>
    <w:unhideWhenUsed/>
    <w:qFormat/>
    <w:rsid w:val="00EE6A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541A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20DA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IE" w:eastAsia="en-I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A99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table" w:styleId="PlainTable1">
    <w:name w:val="Plain Table 1"/>
    <w:basedOn w:val="TableNormal"/>
    <w:uiPriority w:val="41"/>
    <w:rsid w:val="00B3558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6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9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3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1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0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9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9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4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asilva\AppData\Roaming\Microsoft\Templates\Science%20fair%20planner.dotx" TargetMode="External"/></Relationships>
</file>

<file path=word/theme/theme1.xml><?xml version="1.0" encoding="utf-8"?>
<a:theme xmlns:a="http://schemas.openxmlformats.org/drawingml/2006/main" name="Theme1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B804FD-3EBA-4B58-9B4D-FBA6D78B7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F151D5-7CED-4FB3-AB09-8ED0DA2B1D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0E48DC-A991-4FEB-86BE-6164FD80AD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745735F6-70C5-4171-8BCF-FB4E3B7A1EC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Science fair planner.dotx</Template>
  <TotalTime>5880</TotalTime>
  <Pages>4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icm computer systre,</Company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I7DW: new Reporting Tool Implementation Using Python Streamlit</dc:subject>
  <dc:creator>ICM COMPUTER SYSTEMS LIMITED</dc:creator>
  <cp:keywords/>
  <dc:description/>
  <cp:lastModifiedBy>Nicolas Da Silva</cp:lastModifiedBy>
  <cp:revision>228</cp:revision>
  <cp:lastPrinted>2024-11-20T10:09:00Z</cp:lastPrinted>
  <dcterms:created xsi:type="dcterms:W3CDTF">2024-04-11T14:28:00Z</dcterms:created>
  <dcterms:modified xsi:type="dcterms:W3CDTF">2024-11-25T10:58:00Z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